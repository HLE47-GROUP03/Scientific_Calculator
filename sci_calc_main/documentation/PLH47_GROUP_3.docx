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0D2C65" w:rsidRDefault="002554CD" w:rsidP="00C6554A">
      <w:pPr>
        <w:pStyle w:val="aa"/>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233714" w:rsidRDefault="00B45E40" w:rsidP="00B45E40">
      <w:pPr>
        <w:pStyle w:val="a7"/>
        <w:rPr>
          <w:lang w:val="en-US"/>
        </w:rPr>
      </w:pPr>
      <w:r>
        <w:rPr>
          <w:lang w:val="en-US"/>
        </w:rPr>
        <w:t>S</w:t>
      </w:r>
      <w:r w:rsidRPr="00524AA1">
        <w:rPr>
          <w:lang w:val="en-US"/>
        </w:rPr>
        <w:t>cientific</w:t>
      </w:r>
      <w:r w:rsidRPr="00233714">
        <w:rPr>
          <w:lang w:val="en-US"/>
        </w:rPr>
        <w:t xml:space="preserve"> </w:t>
      </w:r>
      <w:r>
        <w:rPr>
          <w:lang w:val="en-US"/>
        </w:rPr>
        <w:t>C</w:t>
      </w:r>
      <w:r w:rsidRPr="00524AA1">
        <w:rPr>
          <w:lang w:val="en-US"/>
        </w:rPr>
        <w:t>alculator</w:t>
      </w:r>
      <w:r w:rsidRPr="00233714">
        <w:rPr>
          <w:lang w:val="en-US"/>
        </w:rPr>
        <w:t xml:space="preserve"> </w:t>
      </w:r>
    </w:p>
    <w:p w14:paraId="57499217" w14:textId="7665D592" w:rsidR="00B45E40" w:rsidRPr="00B45E40" w:rsidRDefault="00B45E40" w:rsidP="00B45E40">
      <w:pPr>
        <w:pStyle w:val="a7"/>
        <w:rPr>
          <w:lang w:val="en-US"/>
        </w:rPr>
      </w:pPr>
      <w:r>
        <w:t>Ομαδικό</w:t>
      </w:r>
      <w:r w:rsidRPr="00233714">
        <w:rPr>
          <w:lang w:val="en-US"/>
        </w:rPr>
        <w:t xml:space="preserve"> </w:t>
      </w:r>
      <w:r>
        <w:rPr>
          <w:lang w:val="en-US"/>
        </w:rPr>
        <w:t>Project</w:t>
      </w:r>
    </w:p>
    <w:p w14:paraId="3C76622F" w14:textId="77777777" w:rsidR="00B45E40" w:rsidRPr="00233714" w:rsidRDefault="00B45E40" w:rsidP="00B45E40">
      <w:pPr>
        <w:pStyle w:val="a8"/>
        <w:rPr>
          <w:lang w:val="en-US"/>
        </w:rPr>
      </w:pPr>
      <w:r>
        <w:t>ΟΜαδα</w:t>
      </w:r>
      <w:r w:rsidRPr="00233714">
        <w:rPr>
          <w:lang w:val="en-US"/>
        </w:rPr>
        <w:t xml:space="preserve"> 3- </w:t>
      </w:r>
      <w:r>
        <w:t>ηλε</w:t>
      </w:r>
      <w:r w:rsidRPr="00233714">
        <w:rPr>
          <w:lang w:val="en-US"/>
        </w:rPr>
        <w:t>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7777777" w:rsidR="00B45E40" w:rsidRDefault="00B45E40" w:rsidP="00B45E40">
      <w:pPr>
        <w:pStyle w:val="a6"/>
      </w:pPr>
      <w:proofErr w:type="spellStart"/>
      <w:r>
        <w:t>ΚΟΥΠΑΡΟΥΣΗΣ</w:t>
      </w:r>
      <w:proofErr w:type="spellEnd"/>
      <w:r>
        <w:t xml:space="preserve">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Pr="00233714" w:rsidRDefault="00B45E40" w:rsidP="00850328">
      <w:pPr>
        <w:pStyle w:val="a6"/>
        <w:rPr>
          <w:lang w:bidi="el-GR"/>
        </w:rPr>
      </w:pPr>
      <w:r w:rsidRPr="000D2C65">
        <w:rPr>
          <w:lang w:bidi="el-GR"/>
        </w:rPr>
        <w:t xml:space="preserve">  </w:t>
      </w:r>
      <w:proofErr w:type="spellStart"/>
      <w:r>
        <w:t>ΠΛΗΠΡΟ</w:t>
      </w:r>
      <w:proofErr w:type="spellEnd"/>
      <w:r w:rsidRPr="000D2C65">
        <w:rPr>
          <w:lang w:bidi="el-GR"/>
        </w:rPr>
        <w:t xml:space="preserve"> | </w:t>
      </w:r>
      <w:r>
        <w:t>ΙΟΥΝΙΟΣ 2024</w:t>
      </w:r>
    </w:p>
    <w:p w14:paraId="6625E72D" w14:textId="77777777" w:rsidR="00850328" w:rsidRPr="00233714" w:rsidRDefault="00850328" w:rsidP="00850328">
      <w:pPr>
        <w:pStyle w:val="a6"/>
        <w:rPr>
          <w:lang w:bidi="el-GR"/>
        </w:rPr>
      </w:pPr>
    </w:p>
    <w:p w14:paraId="636E4A54" w14:textId="67506BB5" w:rsidR="00850328" w:rsidRPr="00773337" w:rsidRDefault="00850328" w:rsidP="000C18D2">
      <w:pPr>
        <w:pStyle w:val="1"/>
        <w:rPr>
          <w:lang w:bidi="el-GR"/>
        </w:rPr>
      </w:pPr>
      <w:r w:rsidRPr="00773337">
        <w:rPr>
          <w:lang w:bidi="el-GR"/>
        </w:rPr>
        <w:lastRenderedPageBreak/>
        <w:t>Εισαγωγή</w:t>
      </w:r>
    </w:p>
    <w:p w14:paraId="7E5C627F" w14:textId="697BB611"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που μας ανατέθηκε αφορά τη δημιουργία ενός επιστημονικού </w:t>
      </w:r>
      <w:proofErr w:type="spellStart"/>
      <w:r w:rsidR="00D875CD" w:rsidRPr="00773337">
        <w:rPr>
          <w:sz w:val="24"/>
          <w:szCs w:val="24"/>
        </w:rPr>
        <w:t>calculator</w:t>
      </w:r>
      <w:proofErr w:type="spellEnd"/>
      <w:r w:rsidR="00D875CD" w:rsidRPr="00773337">
        <w:rPr>
          <w:sz w:val="24"/>
          <w:szCs w:val="24"/>
        </w:rPr>
        <w:t xml:space="preserve"> σε γλώσσα </w:t>
      </w:r>
      <w:proofErr w:type="spellStart"/>
      <w:r w:rsidR="00D875CD" w:rsidRPr="00773337">
        <w:rPr>
          <w:sz w:val="24"/>
          <w:szCs w:val="24"/>
        </w:rPr>
        <w:t>Python</w:t>
      </w:r>
      <w:proofErr w:type="spellEnd"/>
      <w:r w:rsidR="00D875CD" w:rsidRPr="00773337">
        <w:rPr>
          <w:sz w:val="24"/>
          <w:szCs w:val="24"/>
        </w:rPr>
        <w:t xml:space="preserve">, με στόχο την παροχή ενός εργαλείου υψηλής ακρίβειας και ευελιξίας για φοιτητές και ερευνητές.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A90148" w:rsidRPr="00773337">
        <w:rPr>
          <w:sz w:val="24"/>
          <w:szCs w:val="24"/>
          <w:lang w:val="en-US"/>
        </w:rPr>
        <w:t>User</w:t>
      </w:r>
      <w:r w:rsidR="00A90148" w:rsidRPr="00773337">
        <w:rPr>
          <w:sz w:val="24"/>
          <w:szCs w:val="24"/>
        </w:rPr>
        <w:t xml:space="preserve"> </w:t>
      </w:r>
      <w:r w:rsidR="00A90148" w:rsidRPr="00773337">
        <w:rPr>
          <w:sz w:val="24"/>
          <w:szCs w:val="24"/>
          <w:lang w:val="en-US"/>
        </w:rPr>
        <w:t>Interface</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4E35CC76" w:rsidR="00AE4A2D" w:rsidRDefault="000C18D2" w:rsidP="000C18D2">
      <w:pPr>
        <w:pStyle w:val="1"/>
      </w:pPr>
      <w:r>
        <w:t>Γενικές πληροφορίες</w:t>
      </w:r>
    </w:p>
    <w:p w14:paraId="43073880" w14:textId="77777777" w:rsidR="00AE4A2D" w:rsidRPr="00233714" w:rsidRDefault="00AE4A2D" w:rsidP="00850328">
      <w:pPr>
        <w:rPr>
          <w:sz w:val="24"/>
          <w:szCs w:val="24"/>
        </w:rPr>
      </w:pPr>
    </w:p>
    <w:p w14:paraId="7FF8B1C6" w14:textId="3BD58C6B" w:rsidR="00A474AA" w:rsidRPr="00A474AA" w:rsidRDefault="00D30073" w:rsidP="00A474AA">
      <w:pPr>
        <w:rPr>
          <w:sz w:val="24"/>
          <w:szCs w:val="24"/>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 xml:space="preserve">Για την υλοποίηση του επιστημονικού </w:t>
      </w:r>
      <w:proofErr w:type="spellStart"/>
      <w:r w:rsidR="00A474AA" w:rsidRPr="00A474AA">
        <w:rPr>
          <w:sz w:val="24"/>
          <w:szCs w:val="24"/>
        </w:rPr>
        <w:t>calculator</w:t>
      </w:r>
      <w:proofErr w:type="spellEnd"/>
      <w:r w:rsidR="00A474AA" w:rsidRPr="00A474AA">
        <w:rPr>
          <w:sz w:val="24"/>
          <w:szCs w:val="24"/>
        </w:rPr>
        <w:t>, υιοθετήσαμε την προσέγγιση του αντικειμενοστραφούς προγραμματισμού (</w:t>
      </w:r>
      <w:proofErr w:type="spellStart"/>
      <w:r w:rsidR="00A474AA" w:rsidRPr="00A474AA">
        <w:rPr>
          <w:sz w:val="24"/>
          <w:szCs w:val="24"/>
        </w:rPr>
        <w:t>Object-Oriented</w:t>
      </w:r>
      <w:proofErr w:type="spellEnd"/>
      <w:r w:rsidR="00A474AA" w:rsidRPr="00A474AA">
        <w:rPr>
          <w:sz w:val="24"/>
          <w:szCs w:val="24"/>
        </w:rPr>
        <w:t xml:space="preserve"> </w:t>
      </w:r>
      <w:proofErr w:type="spellStart"/>
      <w:r w:rsidR="00A474AA" w:rsidRPr="00A474AA">
        <w:rPr>
          <w:sz w:val="24"/>
          <w:szCs w:val="24"/>
        </w:rPr>
        <w:t>Programming</w:t>
      </w:r>
      <w:proofErr w:type="spellEnd"/>
      <w:r w:rsidR="00A474AA" w:rsidRPr="00A474AA">
        <w:rPr>
          <w:sz w:val="24"/>
          <w:szCs w:val="24"/>
        </w:rPr>
        <w:t xml:space="preserve"> - </w:t>
      </w:r>
      <w:proofErr w:type="spellStart"/>
      <w:r w:rsidR="00A474AA" w:rsidRPr="00A474AA">
        <w:rPr>
          <w:sz w:val="24"/>
          <w:szCs w:val="24"/>
        </w:rPr>
        <w:t>OOP</w:t>
      </w:r>
      <w:proofErr w:type="spellEnd"/>
      <w:r w:rsidR="00A474AA" w:rsidRPr="00A474AA">
        <w:rPr>
          <w:sz w:val="24"/>
          <w:szCs w:val="24"/>
        </w:rPr>
        <w:t>),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w:t>
      </w:r>
      <w:proofErr w:type="spellStart"/>
      <w:r w:rsidR="00A474AA" w:rsidRPr="00A474AA">
        <w:rPr>
          <w:sz w:val="24"/>
          <w:szCs w:val="24"/>
        </w:rPr>
        <w:t>calculator</w:t>
      </w:r>
      <w:proofErr w:type="spellEnd"/>
      <w:r w:rsidR="00A474AA" w:rsidRPr="00A474AA">
        <w:rPr>
          <w:sz w:val="24"/>
          <w:szCs w:val="24"/>
        </w:rPr>
        <w:t xml:space="preserve">,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 xml:space="preserve">βιβλιοθήκης </w:t>
      </w:r>
      <w:proofErr w:type="spellStart"/>
      <w:r w:rsidR="00A474AA" w:rsidRPr="00A474AA">
        <w:rPr>
          <w:sz w:val="24"/>
          <w:szCs w:val="24"/>
        </w:rPr>
        <w:t>math</w:t>
      </w:r>
      <w:proofErr w:type="spellEnd"/>
      <w:r w:rsidR="00A474AA" w:rsidRPr="00A474AA">
        <w:rPr>
          <w:sz w:val="24"/>
          <w:szCs w:val="24"/>
        </w:rPr>
        <w:t>, εξασφαλίζοντας υψηλή ακρίβεια στους υπολογισμούς.</w:t>
      </w:r>
    </w:p>
    <w:p w14:paraId="02C8E80D" w14:textId="77777777" w:rsidR="00A474AA" w:rsidRPr="00A474AA" w:rsidRDefault="00A474AA" w:rsidP="00A474AA">
      <w:pPr>
        <w:rPr>
          <w:sz w:val="24"/>
          <w:szCs w:val="24"/>
        </w:rPr>
      </w:pPr>
    </w:p>
    <w:p w14:paraId="7659BF78" w14:textId="318B5ACF" w:rsidR="00AE4A2D" w:rsidRDefault="00A474AA" w:rsidP="00A474AA">
      <w:pPr>
        <w:rPr>
          <w:sz w:val="24"/>
          <w:szCs w:val="24"/>
        </w:rPr>
      </w:pPr>
      <w:r w:rsidRPr="00A474AA">
        <w:rPr>
          <w:sz w:val="24"/>
          <w:szCs w:val="24"/>
        </w:rPr>
        <w:t>Για την ανάπτυξη της διεπαφής χρήστη (</w:t>
      </w:r>
      <w:proofErr w:type="spellStart"/>
      <w:r w:rsidRPr="00A474AA">
        <w:rPr>
          <w:sz w:val="24"/>
          <w:szCs w:val="24"/>
        </w:rPr>
        <w:t>GUI</w:t>
      </w:r>
      <w:proofErr w:type="spellEnd"/>
      <w:r w:rsidRPr="00A474AA">
        <w:rPr>
          <w:sz w:val="24"/>
          <w:szCs w:val="24"/>
        </w:rPr>
        <w:t xml:space="preserve">),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κλήση τους από το </w:t>
      </w:r>
      <w:proofErr w:type="spellStart"/>
      <w:r w:rsidRPr="00A474AA">
        <w:rPr>
          <w:sz w:val="24"/>
          <w:szCs w:val="24"/>
        </w:rPr>
        <w:t>GUI</w:t>
      </w:r>
      <w:proofErr w:type="spellEnd"/>
      <w:r w:rsidRPr="00A474AA">
        <w:rPr>
          <w:sz w:val="24"/>
          <w:szCs w:val="24"/>
        </w:rPr>
        <w:t xml:space="preserve">. Επιπλέον, διασφαλίσαμε ότι η εφαρμογή μπορεί να </w:t>
      </w:r>
      <w:r w:rsidRPr="00A474AA">
        <w:rPr>
          <w:sz w:val="24"/>
          <w:szCs w:val="24"/>
        </w:rPr>
        <w:lastRenderedPageBreak/>
        <w:t>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αξιοπιστία του εργαλείου. Με αυτήν την προσέγγιση, επιτύχαμε τη δημιουργία ενός αποτελεσματικού, επεκτάσιμου και φιλικού προς το χρήστη επιστημονικού </w:t>
      </w:r>
      <w:proofErr w:type="spellStart"/>
      <w:r w:rsidRPr="00A474AA">
        <w:rPr>
          <w:sz w:val="24"/>
          <w:szCs w:val="24"/>
        </w:rPr>
        <w:t>calculator</w:t>
      </w:r>
      <w:proofErr w:type="spellEnd"/>
      <w:r w:rsidRPr="00A474AA">
        <w:rPr>
          <w:sz w:val="24"/>
          <w:szCs w:val="24"/>
        </w:rPr>
        <w:t>.</w:t>
      </w:r>
    </w:p>
    <w:p w14:paraId="6844FD36" w14:textId="77777777" w:rsidR="00EE1C38" w:rsidRDefault="00EE1C38" w:rsidP="00A474AA">
      <w:pPr>
        <w:rPr>
          <w:sz w:val="24"/>
          <w:szCs w:val="24"/>
        </w:rPr>
      </w:pPr>
    </w:p>
    <w:p w14:paraId="21420056" w14:textId="7C47B4F3" w:rsidR="00EE1C38" w:rsidRDefault="008A46E2" w:rsidP="000C18D2">
      <w:pPr>
        <w:pStyle w:val="1"/>
      </w:pPr>
      <w:r>
        <w:t>Διαμοιρασμός εργασιών</w:t>
      </w:r>
    </w:p>
    <w:p w14:paraId="02B01BF4" w14:textId="77777777" w:rsidR="000C18D2" w:rsidRDefault="000C18D2" w:rsidP="00A474AA">
      <w:pPr>
        <w:rPr>
          <w:sz w:val="24"/>
          <w:szCs w:val="24"/>
        </w:rPr>
      </w:pPr>
    </w:p>
    <w:p w14:paraId="2218F532" w14:textId="7C346FC0" w:rsidR="008A46E2" w:rsidRDefault="004F0CED" w:rsidP="00A474AA">
      <w:pPr>
        <w:rPr>
          <w:sz w:val="24"/>
          <w:szCs w:val="24"/>
        </w:rPr>
      </w:pPr>
      <w:r w:rsidRPr="004F0CED">
        <w:rPr>
          <w:sz w:val="24"/>
          <w:szCs w:val="24"/>
        </w:rPr>
        <w:t xml:space="preserve">Ο διαμοιρασμός των εργασιών για την υλοποίηση του επιστημονικού </w:t>
      </w:r>
      <w:proofErr w:type="spellStart"/>
      <w:r w:rsidRPr="004F0CED">
        <w:rPr>
          <w:sz w:val="24"/>
          <w:szCs w:val="24"/>
        </w:rPr>
        <w:t>calculator</w:t>
      </w:r>
      <w:proofErr w:type="spellEnd"/>
      <w:r w:rsidRPr="004F0CED">
        <w:rPr>
          <w:sz w:val="24"/>
          <w:szCs w:val="24"/>
        </w:rPr>
        <w:t xml:space="preserve">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w:t>
      </w:r>
      <w:proofErr w:type="spellStart"/>
      <w:r w:rsidRPr="004F0CED">
        <w:rPr>
          <w:sz w:val="24"/>
          <w:szCs w:val="24"/>
        </w:rPr>
        <w:t>calculator</w:t>
      </w:r>
      <w:proofErr w:type="spellEnd"/>
      <w:r w:rsidRPr="004F0CED">
        <w:rPr>
          <w:sz w:val="24"/>
          <w:szCs w:val="24"/>
        </w:rPr>
        <w:t xml:space="preserve"> (</w:t>
      </w:r>
      <w:proofErr w:type="spellStart"/>
      <w:r w:rsidRPr="004F0CED">
        <w:rPr>
          <w:sz w:val="24"/>
          <w:szCs w:val="24"/>
        </w:rPr>
        <w:t>back</w:t>
      </w:r>
      <w:proofErr w:type="spellEnd"/>
      <w:r w:rsidRPr="004F0CED">
        <w:rPr>
          <w:sz w:val="24"/>
          <w:szCs w:val="24"/>
        </w:rPr>
        <w:t xml:space="preserve"> </w:t>
      </w:r>
      <w:proofErr w:type="spellStart"/>
      <w:r w:rsidRPr="004F0CED">
        <w:rPr>
          <w:sz w:val="24"/>
          <w:szCs w:val="24"/>
        </w:rPr>
        <w:t>end</w:t>
      </w:r>
      <w:proofErr w:type="spellEnd"/>
      <w:r w:rsidRPr="004F0CED">
        <w:rPr>
          <w:sz w:val="24"/>
          <w:szCs w:val="24"/>
        </w:rPr>
        <w:t>), ενώ οι υπόλοιποι δύο επικεντρώθηκαν στη δημιουργία της διεπαφής χρήστη (</w:t>
      </w:r>
      <w:proofErr w:type="spellStart"/>
      <w:r w:rsidRPr="004F0CED">
        <w:rPr>
          <w:sz w:val="24"/>
          <w:szCs w:val="24"/>
        </w:rPr>
        <w:t>GUI</w:t>
      </w:r>
      <w:proofErr w:type="spellEnd"/>
      <w:r w:rsidRPr="004F0CED">
        <w:rPr>
          <w:sz w:val="24"/>
          <w:szCs w:val="24"/>
        </w:rPr>
        <w:t xml:space="preserve">).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w:t>
      </w:r>
      <w:proofErr w:type="spellStart"/>
      <w:r w:rsidRPr="004F0CED">
        <w:rPr>
          <w:sz w:val="24"/>
          <w:szCs w:val="24"/>
        </w:rPr>
        <w:t>math</w:t>
      </w:r>
      <w:proofErr w:type="spellEnd"/>
      <w:r w:rsidRPr="004F0CED">
        <w:rPr>
          <w:sz w:val="24"/>
          <w:szCs w:val="24"/>
        </w:rPr>
        <w:t xml:space="preserve">. Παράλληλα, η δεύτερη ομάδα ασχολήθηκε με τη σχεδίαση και την ανάπτυξη του </w:t>
      </w:r>
      <w:proofErr w:type="spellStart"/>
      <w:r w:rsidRPr="004F0CED">
        <w:rPr>
          <w:sz w:val="24"/>
          <w:szCs w:val="24"/>
        </w:rPr>
        <w:t>GUI</w:t>
      </w:r>
      <w:proofErr w:type="spellEnd"/>
      <w:r w:rsidRPr="004F0CED">
        <w:rPr>
          <w:sz w:val="24"/>
          <w:szCs w:val="24"/>
        </w:rPr>
        <w:t xml:space="preserve"> χρησιμοποιώντας τη βιβλιοθήκη tkinter, δημιουργώντας ένα φιλικό και λειτουργικό περιβάλλον χρήστη.</w:t>
      </w:r>
    </w:p>
    <w:p w14:paraId="52743F20" w14:textId="72750148" w:rsidR="00DF06CC" w:rsidRDefault="00EA318F" w:rsidP="00850328">
      <w:pPr>
        <w:rPr>
          <w:sz w:val="24"/>
          <w:szCs w:val="24"/>
        </w:rPr>
      </w:pPr>
      <w:r w:rsidRPr="00EA318F">
        <w:rPr>
          <w:sz w:val="24"/>
          <w:szCs w:val="24"/>
        </w:rPr>
        <w:t xml:space="preserve">Ωστόσο, κατά τη διάρκεια της υλοποίησης του </w:t>
      </w:r>
      <w:proofErr w:type="spellStart"/>
      <w:r w:rsidRPr="00EA318F">
        <w:rPr>
          <w:sz w:val="24"/>
          <w:szCs w:val="24"/>
        </w:rPr>
        <w:t>πρότζεκτ</w:t>
      </w:r>
      <w:proofErr w:type="spellEnd"/>
      <w:r w:rsidRPr="00EA318F">
        <w:rPr>
          <w:sz w:val="24"/>
          <w:szCs w:val="24"/>
        </w:rPr>
        <w:t xml:space="preserve">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w:t>
      </w:r>
      <w:proofErr w:type="spellStart"/>
      <w:r w:rsidRPr="00EA318F">
        <w:rPr>
          <w:sz w:val="24"/>
          <w:szCs w:val="24"/>
        </w:rPr>
        <w:t>debugging</w:t>
      </w:r>
      <w:proofErr w:type="spellEnd"/>
      <w:r w:rsidRPr="00EA318F">
        <w:rPr>
          <w:sz w:val="24"/>
          <w:szCs w:val="24"/>
        </w:rPr>
        <w:t xml:space="preserve">. Μέσα από αυτήν τη διαδικασία, εντοπίσαμε και διορθώσαμε τυχόν σφάλματα, βελτιστοποιήσαμε τον κώδικα και διασφαλίσαμε την ομαλή λειτουργία του </w:t>
      </w:r>
      <w:proofErr w:type="spellStart"/>
      <w:r w:rsidRPr="00EA318F">
        <w:rPr>
          <w:sz w:val="24"/>
          <w:szCs w:val="24"/>
        </w:rPr>
        <w:t>calculator</w:t>
      </w:r>
      <w:proofErr w:type="spellEnd"/>
      <w:r w:rsidRPr="00EA318F">
        <w:rPr>
          <w:sz w:val="24"/>
          <w:szCs w:val="24"/>
        </w:rPr>
        <w:t xml:space="preserve">, ολοκληρώνοντας επιτυχώς το </w:t>
      </w:r>
      <w:proofErr w:type="spellStart"/>
      <w:r w:rsidRPr="00EA318F">
        <w:rPr>
          <w:sz w:val="24"/>
          <w:szCs w:val="24"/>
        </w:rPr>
        <w:t>πρότζεκτ</w:t>
      </w:r>
      <w:proofErr w:type="spellEnd"/>
      <w:r w:rsidRPr="00EA318F">
        <w:rPr>
          <w:sz w:val="24"/>
          <w:szCs w:val="24"/>
        </w:rPr>
        <w:t xml:space="preserve"> μας.</w:t>
      </w:r>
    </w:p>
    <w:p w14:paraId="1193B3F4" w14:textId="77777777" w:rsidR="000C18D2" w:rsidRDefault="000C18D2" w:rsidP="00204FC8"/>
    <w:p w14:paraId="11F84889" w14:textId="77777777" w:rsidR="000C18D2" w:rsidRDefault="000C18D2" w:rsidP="00204FC8"/>
    <w:p w14:paraId="11843A4A" w14:textId="6ED5CB3A" w:rsidR="00EA318F" w:rsidRDefault="00196C2B" w:rsidP="000C18D2">
      <w:pPr>
        <w:pStyle w:val="1"/>
      </w:pPr>
      <w:r w:rsidRPr="00772194">
        <w:lastRenderedPageBreak/>
        <w:t>Αποτέλεσμα</w:t>
      </w:r>
    </w:p>
    <w:p w14:paraId="62382F68" w14:textId="77777777" w:rsidR="000C18D2" w:rsidRPr="00772194" w:rsidRDefault="000C18D2" w:rsidP="00204FC8">
      <w:pPr>
        <w:rPr>
          <w:sz w:val="24"/>
          <w:szCs w:val="24"/>
        </w:rPr>
      </w:pPr>
    </w:p>
    <w:p w14:paraId="52FAF13E" w14:textId="0501132C" w:rsidR="006C25B9" w:rsidRPr="00772194" w:rsidRDefault="009F40E2" w:rsidP="00204FC8">
      <w:pPr>
        <w:rPr>
          <w:sz w:val="24"/>
          <w:szCs w:val="24"/>
        </w:rPr>
      </w:pPr>
      <w:r w:rsidRPr="00772194">
        <w:rPr>
          <w:sz w:val="24"/>
          <w:szCs w:val="24"/>
        </w:rPr>
        <w:t>Στο πλαίσιο της προσέγγισής μας, κατανέμαμε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την αρχή της προτεραιότητας των δευτερευουσών πράξεων, δηλαδή εκτελούμε πρώτα τις δευτερεύουσες πράξεις ώστε το αποτέλεσμα τους να χρησιμοποιηθεί από τις κύριες.</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0754486A">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344708DC" w14:textId="5BFDEAC2" w:rsidR="0040668A" w:rsidRPr="00772194" w:rsidRDefault="0040668A" w:rsidP="00204FC8">
      <w:pPr>
        <w:rPr>
          <w:noProof/>
          <w:sz w:val="24"/>
          <w:szCs w:val="24"/>
        </w:rPr>
      </w:pPr>
      <w:r w:rsidRPr="00772194">
        <w:rPr>
          <w:noProof/>
          <w:sz w:val="24"/>
          <w:szCs w:val="24"/>
        </w:rPr>
        <w:t xml:space="preserve">Όταν πατηθεί το </w:t>
      </w:r>
      <w:r w:rsidRPr="00772194">
        <w:rPr>
          <w:noProof/>
          <w:sz w:val="24"/>
          <w:szCs w:val="24"/>
        </w:rPr>
        <w:drawing>
          <wp:inline distT="0" distB="0" distL="0" distR="0" wp14:anchorId="3D1703F3" wp14:editId="58FD4531">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 xml:space="preserve">3):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77777777" w:rsidR="009F40E2" w:rsidRPr="00772194" w:rsidRDefault="009F40E2" w:rsidP="00204FC8">
      <w:pPr>
        <w:rPr>
          <w:sz w:val="24"/>
          <w:szCs w:val="24"/>
        </w:rPr>
      </w:pPr>
    </w:p>
    <w:p w14:paraId="06CCE912" w14:textId="68567CC3" w:rsidR="00103E81" w:rsidRPr="00772194" w:rsidRDefault="00103E81" w:rsidP="00103E81">
      <w:pPr>
        <w:rPr>
          <w:sz w:val="24"/>
          <w:szCs w:val="24"/>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w:t>
      </w:r>
      <w:r w:rsidR="00233714">
        <w:rPr>
          <w:sz w:val="24"/>
          <w:szCs w:val="24"/>
        </w:rPr>
        <w:t>λ</w:t>
      </w:r>
      <w:r w:rsidRPr="00772194">
        <w:rPr>
          <w:sz w:val="24"/>
          <w:szCs w:val="24"/>
        </w:rPr>
        <w:t xml:space="preserve">ειτουργικότητα στο </w:t>
      </w:r>
      <w:proofErr w:type="spellStart"/>
      <w:r w:rsidRPr="00772194">
        <w:rPr>
          <w:sz w:val="24"/>
          <w:szCs w:val="24"/>
        </w:rPr>
        <w:t>calculator</w:t>
      </w:r>
      <w:proofErr w:type="spellEnd"/>
      <w:r w:rsidRPr="00772194">
        <w:rPr>
          <w:sz w:val="24"/>
          <w:szCs w:val="24"/>
        </w:rPr>
        <w:t xml:space="preserve"> μας. Τα πλήκτρα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6C8AF542" w14:textId="77777777" w:rsidR="00E517EE" w:rsidRPr="00772194" w:rsidRDefault="00E517EE" w:rsidP="00103E81">
      <w:pPr>
        <w:rPr>
          <w:sz w:val="24"/>
          <w:szCs w:val="24"/>
        </w:rPr>
      </w:pPr>
    </w:p>
    <w:p w14:paraId="1512889B" w14:textId="358BBD97" w:rsidR="00920BD2" w:rsidRDefault="00103E81" w:rsidP="00103E81">
      <w:pPr>
        <w:rPr>
          <w:sz w:val="24"/>
          <w:szCs w:val="24"/>
        </w:rPr>
      </w:pPr>
      <w:r w:rsidRPr="00772194">
        <w:rPr>
          <w:sz w:val="24"/>
          <w:szCs w:val="24"/>
        </w:rPr>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73F9CEBD" w14:textId="77777777" w:rsidR="00772194" w:rsidRPr="00772194" w:rsidRDefault="00772194" w:rsidP="00103E81">
      <w:pPr>
        <w:rPr>
          <w:sz w:val="24"/>
          <w:szCs w:val="24"/>
        </w:rPr>
      </w:pPr>
    </w:p>
    <w:p w14:paraId="68F635C1" w14:textId="110C81E2" w:rsidR="003366BB" w:rsidRDefault="003366BB" w:rsidP="00103E81">
      <w:pPr>
        <w:rPr>
          <w:sz w:val="24"/>
          <w:szCs w:val="24"/>
        </w:rPr>
      </w:pPr>
      <w:r>
        <w:rPr>
          <w:sz w:val="24"/>
          <w:szCs w:val="24"/>
        </w:rPr>
        <w:lastRenderedPageBreak/>
        <w:t>Επίσης</w:t>
      </w:r>
      <w:r w:rsidR="009C61E3" w:rsidRPr="00772194">
        <w:rPr>
          <w:sz w:val="24"/>
          <w:szCs w:val="24"/>
        </w:rPr>
        <w:t>, έχουν προστεθεί και τα πλήκτρα στ</w:t>
      </w:r>
      <w:r w:rsidR="00103E81" w:rsidRPr="00772194">
        <w:rPr>
          <w:sz w:val="24"/>
          <w:szCs w:val="24"/>
        </w:rPr>
        <w:t>αθερών τιμών</w:t>
      </w:r>
      <w:r w:rsidR="009C61E3"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9C61E3"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για ευκολότερη χρήση σε πολλαπλές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 xml:space="preserve">ο </w:t>
      </w:r>
      <w:proofErr w:type="spellStart"/>
      <w:r w:rsidR="00103E81" w:rsidRPr="00772194">
        <w:rPr>
          <w:sz w:val="24"/>
          <w:szCs w:val="24"/>
        </w:rPr>
        <w:t>calculator</w:t>
      </w:r>
      <w:proofErr w:type="spellEnd"/>
      <w:r w:rsidR="00103E81" w:rsidRPr="00772194">
        <w:rPr>
          <w:sz w:val="24"/>
          <w:szCs w:val="24"/>
        </w:rPr>
        <w:t xml:space="preserve"> μας γίνεται ακόμα πιο ισχυρό εργαλείο για τους χρήστες που αναζητούν ακρίβεια και ευκολία στους μαθηματικούς τους υπολογισμούς.</w:t>
      </w:r>
    </w:p>
    <w:p w14:paraId="4522CD16" w14:textId="77777777" w:rsidR="003366BB" w:rsidRDefault="003366BB" w:rsidP="00103E81">
      <w:pPr>
        <w:rPr>
          <w:sz w:val="24"/>
          <w:szCs w:val="24"/>
        </w:rPr>
      </w:pPr>
    </w:p>
    <w:p w14:paraId="44EBC3C1" w14:textId="4CB1E2CE" w:rsidR="003366BB" w:rsidRDefault="003366BB" w:rsidP="00103E81">
      <w:pPr>
        <w:rPr>
          <w:sz w:val="24"/>
          <w:szCs w:val="24"/>
        </w:rPr>
      </w:pPr>
      <w:r>
        <w:rPr>
          <w:sz w:val="24"/>
          <w:szCs w:val="24"/>
        </w:rPr>
        <w:t xml:space="preserve">Τέλος, αφήνοντας τον δείκτη του ποντικιού πάνω </w:t>
      </w:r>
      <w:r w:rsidR="0099083B">
        <w:rPr>
          <w:sz w:val="24"/>
          <w:szCs w:val="24"/>
        </w:rPr>
        <w:t>από κάποιο πλήκτρο εμφανίζει ορισμένες βασικές πληροφορίες για τη λειτουργία του πλήκτρου αυτού.</w:t>
      </w:r>
    </w:p>
    <w:p w14:paraId="03E00D07" w14:textId="77777777" w:rsidR="00772194" w:rsidRPr="00772194" w:rsidRDefault="00772194" w:rsidP="00103E81">
      <w:pPr>
        <w:rPr>
          <w:sz w:val="24"/>
          <w:szCs w:val="24"/>
        </w:rPr>
      </w:pPr>
    </w:p>
    <w:p w14:paraId="5BF6461C" w14:textId="2CC80176" w:rsidR="009F40E2" w:rsidRDefault="009F40E2" w:rsidP="00850328">
      <w:pPr>
        <w:rPr>
          <w:sz w:val="24"/>
          <w:szCs w:val="24"/>
        </w:rPr>
      </w:pPr>
      <w:r w:rsidRPr="00772194">
        <w:rPr>
          <w:sz w:val="24"/>
          <w:szCs w:val="24"/>
        </w:rPr>
        <w:t xml:space="preserve">Με αυτήν τη δομή, επιτυγχάνουμε όχι μόνο τη σωστή λειτουργία του </w:t>
      </w:r>
      <w:proofErr w:type="spellStart"/>
      <w:r w:rsidRPr="00772194">
        <w:rPr>
          <w:sz w:val="24"/>
          <w:szCs w:val="24"/>
        </w:rPr>
        <w:t>calculator</w:t>
      </w:r>
      <w:proofErr w:type="spellEnd"/>
      <w:r w:rsidRPr="00772194">
        <w:rPr>
          <w:sz w:val="24"/>
          <w:szCs w:val="24"/>
        </w:rPr>
        <w:t>, αλλά και τη βέλτιστη οργάνωση του κώδικα και τη βελτίωση της χρηστικότητας της εφαρμογής.</w:t>
      </w:r>
    </w:p>
    <w:p w14:paraId="7365F5B6" w14:textId="77777777" w:rsidR="00CC7036" w:rsidRDefault="00CC7036" w:rsidP="00850328">
      <w:pPr>
        <w:rPr>
          <w:sz w:val="24"/>
          <w:szCs w:val="24"/>
        </w:rPr>
      </w:pPr>
    </w:p>
    <w:p w14:paraId="1B163444" w14:textId="46BFC7EE" w:rsidR="00CC7036" w:rsidRDefault="00CC7036" w:rsidP="000C18D2">
      <w:pPr>
        <w:pStyle w:val="1"/>
      </w:pPr>
      <w:r>
        <w:t>Παραδείγματα λειτουργίας</w:t>
      </w:r>
    </w:p>
    <w:p w14:paraId="6415BAA5" w14:textId="2C3F0E09" w:rsidR="00CC7036" w:rsidRDefault="00CC7036" w:rsidP="00850328">
      <w:pPr>
        <w:rPr>
          <w:sz w:val="24"/>
          <w:szCs w:val="24"/>
        </w:rPr>
      </w:pPr>
    </w:p>
    <w:p w14:paraId="0BDC1FD3" w14:textId="77777777" w:rsidR="000C18D2" w:rsidRDefault="000C18D2" w:rsidP="00850328">
      <w:pPr>
        <w:rPr>
          <w:sz w:val="24"/>
          <w:szCs w:val="24"/>
        </w:rPr>
      </w:pPr>
    </w:p>
    <w:p w14:paraId="013A2E3C" w14:textId="300C64E0" w:rsidR="000C18D2" w:rsidRDefault="000C18D2" w:rsidP="00850328">
      <w:pPr>
        <w:rPr>
          <w:sz w:val="24"/>
          <w:szCs w:val="24"/>
        </w:rPr>
      </w:pPr>
      <w:r>
        <w:rPr>
          <w:sz w:val="24"/>
          <w:szCs w:val="24"/>
        </w:rPr>
        <w:t>*</w:t>
      </w:r>
    </w:p>
    <w:p w14:paraId="5A3D1FD5" w14:textId="75FB25A9" w:rsidR="000C18D2" w:rsidRDefault="000C18D2" w:rsidP="00850328">
      <w:pPr>
        <w:rPr>
          <w:sz w:val="24"/>
          <w:szCs w:val="24"/>
        </w:rPr>
      </w:pPr>
      <w:r>
        <w:rPr>
          <w:sz w:val="24"/>
          <w:szCs w:val="24"/>
        </w:rPr>
        <w:t>*</w:t>
      </w:r>
    </w:p>
    <w:p w14:paraId="50DFE7F3" w14:textId="38D22441" w:rsidR="000C18D2" w:rsidRDefault="000C18D2" w:rsidP="00850328">
      <w:pPr>
        <w:rPr>
          <w:sz w:val="24"/>
          <w:szCs w:val="24"/>
        </w:rPr>
      </w:pPr>
      <w:r>
        <w:rPr>
          <w:sz w:val="24"/>
          <w:szCs w:val="24"/>
        </w:rPr>
        <w:t>*</w:t>
      </w:r>
    </w:p>
    <w:p w14:paraId="6724B748" w14:textId="069829CA" w:rsidR="000C18D2" w:rsidRDefault="000C18D2" w:rsidP="00850328">
      <w:pPr>
        <w:rPr>
          <w:sz w:val="24"/>
          <w:szCs w:val="24"/>
        </w:rPr>
      </w:pPr>
      <w:r>
        <w:rPr>
          <w:sz w:val="24"/>
          <w:szCs w:val="24"/>
        </w:rPr>
        <w:t>*</w:t>
      </w:r>
    </w:p>
    <w:p w14:paraId="7503B657" w14:textId="2A772BC8" w:rsidR="000C18D2" w:rsidRDefault="000C18D2" w:rsidP="00850328">
      <w:pPr>
        <w:rPr>
          <w:sz w:val="24"/>
          <w:szCs w:val="24"/>
        </w:rPr>
      </w:pPr>
      <w:r>
        <w:rPr>
          <w:sz w:val="24"/>
          <w:szCs w:val="24"/>
        </w:rPr>
        <w:t>*</w:t>
      </w:r>
    </w:p>
    <w:p w14:paraId="38CB8D9B" w14:textId="74045563" w:rsidR="000C18D2" w:rsidRDefault="000C18D2" w:rsidP="00850328">
      <w:pPr>
        <w:rPr>
          <w:sz w:val="24"/>
          <w:szCs w:val="24"/>
        </w:rPr>
      </w:pPr>
      <w:r>
        <w:rPr>
          <w:sz w:val="24"/>
          <w:szCs w:val="24"/>
        </w:rPr>
        <w:t>*</w:t>
      </w:r>
    </w:p>
    <w:p w14:paraId="49C5ADAF" w14:textId="3FA4E3A6" w:rsidR="000C18D2" w:rsidRDefault="000C18D2" w:rsidP="00850328">
      <w:pPr>
        <w:rPr>
          <w:sz w:val="24"/>
          <w:szCs w:val="24"/>
        </w:rPr>
      </w:pPr>
      <w:r>
        <w:rPr>
          <w:sz w:val="24"/>
          <w:szCs w:val="24"/>
        </w:rPr>
        <w:t>*</w:t>
      </w:r>
    </w:p>
    <w:p w14:paraId="1FC408E5" w14:textId="3E9601F2" w:rsidR="000C18D2" w:rsidRPr="00772194" w:rsidRDefault="000C18D2" w:rsidP="00850328">
      <w:pPr>
        <w:rPr>
          <w:sz w:val="28"/>
          <w:szCs w:val="28"/>
        </w:rPr>
      </w:pPr>
      <w:r>
        <w:rPr>
          <w:sz w:val="24"/>
          <w:szCs w:val="24"/>
        </w:rPr>
        <w:t>*</w:t>
      </w:r>
    </w:p>
    <w:sectPr w:rsidR="000C18D2" w:rsidRPr="00772194" w:rsidSect="0089714F">
      <w:footerReference w:type="default" r:id="rId2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C55C" w14:textId="77777777" w:rsidR="00050B42" w:rsidRDefault="00050B42" w:rsidP="00C6554A">
      <w:pPr>
        <w:spacing w:before="0" w:after="0" w:line="240" w:lineRule="auto"/>
      </w:pPr>
      <w:r>
        <w:separator/>
      </w:r>
    </w:p>
  </w:endnote>
  <w:endnote w:type="continuationSeparator" w:id="0">
    <w:p w14:paraId="7EE0CA5B" w14:textId="77777777" w:rsidR="00050B42" w:rsidRDefault="00050B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A5A2F" w14:textId="77777777" w:rsidR="00050B42" w:rsidRDefault="00050B42" w:rsidP="00C6554A">
      <w:pPr>
        <w:spacing w:before="0" w:after="0" w:line="240" w:lineRule="auto"/>
      </w:pPr>
      <w:r>
        <w:separator/>
      </w:r>
    </w:p>
  </w:footnote>
  <w:footnote w:type="continuationSeparator" w:id="0">
    <w:p w14:paraId="2CA95953" w14:textId="77777777" w:rsidR="00050B42" w:rsidRDefault="00050B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3"/>
  </w:num>
  <w:num w:numId="6" w16cid:durableId="1711108253">
    <w:abstractNumId w:val="10"/>
  </w:num>
  <w:num w:numId="7" w16cid:durableId="379289552">
    <w:abstractNumId w:val="11"/>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4"/>
  </w:num>
  <w:num w:numId="17" w16cid:durableId="103809265">
    <w:abstractNumId w:val="12"/>
  </w:num>
  <w:num w:numId="18" w16cid:durableId="1835300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2614E"/>
    <w:rsid w:val="000323BF"/>
    <w:rsid w:val="00050B42"/>
    <w:rsid w:val="00080392"/>
    <w:rsid w:val="000C18D2"/>
    <w:rsid w:val="000D2C65"/>
    <w:rsid w:val="000E7EE7"/>
    <w:rsid w:val="00103E81"/>
    <w:rsid w:val="00196C2B"/>
    <w:rsid w:val="00204FC8"/>
    <w:rsid w:val="00230D24"/>
    <w:rsid w:val="00233714"/>
    <w:rsid w:val="002554CD"/>
    <w:rsid w:val="00270E9B"/>
    <w:rsid w:val="00293B83"/>
    <w:rsid w:val="002B4294"/>
    <w:rsid w:val="0031131A"/>
    <w:rsid w:val="00333D0D"/>
    <w:rsid w:val="003366BB"/>
    <w:rsid w:val="0040668A"/>
    <w:rsid w:val="00437E9F"/>
    <w:rsid w:val="004A4ADD"/>
    <w:rsid w:val="004C049F"/>
    <w:rsid w:val="004F0CED"/>
    <w:rsid w:val="005000E2"/>
    <w:rsid w:val="00527038"/>
    <w:rsid w:val="00547E8D"/>
    <w:rsid w:val="005D767A"/>
    <w:rsid w:val="00623AE1"/>
    <w:rsid w:val="006A3CE7"/>
    <w:rsid w:val="006C25B9"/>
    <w:rsid w:val="00772194"/>
    <w:rsid w:val="00773337"/>
    <w:rsid w:val="007E55D9"/>
    <w:rsid w:val="00826906"/>
    <w:rsid w:val="008318E8"/>
    <w:rsid w:val="00850328"/>
    <w:rsid w:val="00890D48"/>
    <w:rsid w:val="0089228B"/>
    <w:rsid w:val="00893AB8"/>
    <w:rsid w:val="0089714F"/>
    <w:rsid w:val="008A46E2"/>
    <w:rsid w:val="00903D57"/>
    <w:rsid w:val="00920BD2"/>
    <w:rsid w:val="009508B2"/>
    <w:rsid w:val="0097138C"/>
    <w:rsid w:val="0099083B"/>
    <w:rsid w:val="009B4B3D"/>
    <w:rsid w:val="009C61E3"/>
    <w:rsid w:val="009F40E2"/>
    <w:rsid w:val="00A474AA"/>
    <w:rsid w:val="00A62CA6"/>
    <w:rsid w:val="00A72ABE"/>
    <w:rsid w:val="00A90148"/>
    <w:rsid w:val="00A969F9"/>
    <w:rsid w:val="00AE4A2D"/>
    <w:rsid w:val="00B34DF2"/>
    <w:rsid w:val="00B45E40"/>
    <w:rsid w:val="00B65B27"/>
    <w:rsid w:val="00BD2343"/>
    <w:rsid w:val="00C259A4"/>
    <w:rsid w:val="00C6554A"/>
    <w:rsid w:val="00C858A9"/>
    <w:rsid w:val="00CC2A10"/>
    <w:rsid w:val="00CC7036"/>
    <w:rsid w:val="00D30073"/>
    <w:rsid w:val="00D81270"/>
    <w:rsid w:val="00D875CD"/>
    <w:rsid w:val="00DB183A"/>
    <w:rsid w:val="00DF06CC"/>
    <w:rsid w:val="00E517EE"/>
    <w:rsid w:val="00E70D08"/>
    <w:rsid w:val="00EA318F"/>
    <w:rsid w:val="00EA52B6"/>
    <w:rsid w:val="00EC7531"/>
    <w:rsid w:val="00ED7C44"/>
    <w:rsid w:val="00EE1C38"/>
    <w:rsid w:val="00F0653D"/>
    <w:rsid w:val="00F70631"/>
    <w:rsid w:val="00FB404D"/>
    <w:rsid w:val="00FC0678"/>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semiHidden/>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74</TotalTime>
  <Pages>5</Pages>
  <Words>1021</Words>
  <Characters>5517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66</cp:revision>
  <dcterms:created xsi:type="dcterms:W3CDTF">2024-06-05T10:10:00Z</dcterms:created>
  <dcterms:modified xsi:type="dcterms:W3CDTF">2024-06-05T14:07:00Z</dcterms:modified>
</cp:coreProperties>
</file>