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995DE" w14:textId="77777777" w:rsidR="00C6554A" w:rsidRPr="000D2C65" w:rsidRDefault="002554CD" w:rsidP="00C6554A">
      <w:pPr>
        <w:pStyle w:val="aa"/>
      </w:pPr>
      <w:bookmarkStart w:id="0" w:name="_Hlk168151678"/>
      <w:bookmarkEnd w:id="0"/>
      <w:r w:rsidRPr="000D2C65">
        <w:rPr>
          <w:noProof/>
          <w:lang w:bidi="el-GR"/>
        </w:rPr>
        <w:drawing>
          <wp:inline distT="0" distB="0" distL="0" distR="0" wp14:anchorId="467E2527" wp14:editId="4D8C58B2">
            <wp:extent cx="2517469" cy="5486400"/>
            <wp:effectExtent l="0" t="0" r="0" b="0"/>
            <wp:docPr id="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69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6571BBF" w14:textId="00394E0B" w:rsidR="00C6554A" w:rsidRPr="005F729F" w:rsidRDefault="00524AA1" w:rsidP="00C6554A">
      <w:pPr>
        <w:pStyle w:val="a7"/>
      </w:pPr>
      <w:r>
        <w:rPr>
          <w:lang w:val="en-US"/>
        </w:rPr>
        <w:t>S</w:t>
      </w:r>
      <w:r w:rsidRPr="00524AA1">
        <w:rPr>
          <w:lang w:val="en-US"/>
        </w:rPr>
        <w:t>cientific</w:t>
      </w:r>
      <w:r w:rsidRPr="005F729F">
        <w:t xml:space="preserve"> </w:t>
      </w:r>
      <w:r>
        <w:rPr>
          <w:lang w:val="en-US"/>
        </w:rPr>
        <w:t>C</w:t>
      </w:r>
      <w:r w:rsidRPr="00524AA1">
        <w:rPr>
          <w:lang w:val="en-US"/>
        </w:rPr>
        <w:t>alculator</w:t>
      </w:r>
      <w:r w:rsidRPr="005F729F">
        <w:t xml:space="preserve"> </w:t>
      </w:r>
    </w:p>
    <w:p w14:paraId="3DF74871" w14:textId="7CDCDCAB" w:rsidR="00111ECA" w:rsidRPr="00111ECA" w:rsidRDefault="00111ECA" w:rsidP="00C6554A">
      <w:pPr>
        <w:pStyle w:val="a7"/>
      </w:pPr>
      <w:r>
        <w:t>Οδηγίες Χρήσης</w:t>
      </w:r>
    </w:p>
    <w:p w14:paraId="46D04DC6" w14:textId="4ADCDF00" w:rsidR="00C6554A" w:rsidRPr="00524AA1" w:rsidRDefault="00524AA1" w:rsidP="00C6554A">
      <w:pPr>
        <w:pStyle w:val="a8"/>
      </w:pPr>
      <w:r>
        <w:t>ΟΜαδα 3- ηλε47</w:t>
      </w:r>
    </w:p>
    <w:p w14:paraId="1E8898CB" w14:textId="77777777" w:rsidR="00524AA1" w:rsidRDefault="00524AA1" w:rsidP="00C6554A">
      <w:pPr>
        <w:pStyle w:val="a6"/>
      </w:pPr>
      <w:r>
        <w:t>ΚΑΤΣΑΜΠΕΡΗΣ ΝΙΚΟΛΑΟΣ</w:t>
      </w:r>
    </w:p>
    <w:p w14:paraId="074C46CA" w14:textId="77777777" w:rsidR="00524AA1" w:rsidRDefault="00524AA1" w:rsidP="00C6554A">
      <w:pPr>
        <w:pStyle w:val="a6"/>
      </w:pPr>
      <w:r>
        <w:t>ΚΟΡΡΕΣ ΙΩΑΝΝΗΣ</w:t>
      </w:r>
    </w:p>
    <w:p w14:paraId="73DB62D8" w14:textId="77777777" w:rsidR="00524AA1" w:rsidRDefault="00524AA1" w:rsidP="00C6554A">
      <w:pPr>
        <w:pStyle w:val="a6"/>
      </w:pPr>
      <w:proofErr w:type="spellStart"/>
      <w:r>
        <w:t>ΚΟΥΠΑΡΟΥΣΗΣ</w:t>
      </w:r>
      <w:proofErr w:type="spellEnd"/>
      <w:r>
        <w:t xml:space="preserve"> ΝΙΚΟΛΑΟΣ</w:t>
      </w:r>
    </w:p>
    <w:p w14:paraId="2154530D" w14:textId="77777777" w:rsidR="00524AA1" w:rsidRDefault="00524AA1" w:rsidP="00C6554A">
      <w:pPr>
        <w:pStyle w:val="a6"/>
      </w:pPr>
      <w:r>
        <w:t>ΚΩΝΣΤΑΣ ΜΕΛΕΤΙΟΣ</w:t>
      </w:r>
    </w:p>
    <w:p w14:paraId="75840F53" w14:textId="77777777" w:rsidR="00524AA1" w:rsidRDefault="00524AA1" w:rsidP="00C6554A">
      <w:pPr>
        <w:pStyle w:val="a6"/>
      </w:pPr>
    </w:p>
    <w:p w14:paraId="40446CA3" w14:textId="50097BA4" w:rsidR="00C6554A" w:rsidRDefault="00C6554A" w:rsidP="00C6554A">
      <w:pPr>
        <w:pStyle w:val="a6"/>
        <w:rPr>
          <w:lang w:bidi="el-GR"/>
        </w:rPr>
      </w:pPr>
      <w:r w:rsidRPr="000D2C65">
        <w:rPr>
          <w:lang w:bidi="el-GR"/>
        </w:rPr>
        <w:t xml:space="preserve">  </w:t>
      </w:r>
      <w:proofErr w:type="spellStart"/>
      <w:r w:rsidR="00524AA1">
        <w:t>ΠΛΗΠΡΟ</w:t>
      </w:r>
      <w:proofErr w:type="spellEnd"/>
      <w:r w:rsidRPr="000D2C65">
        <w:rPr>
          <w:lang w:bidi="el-GR"/>
        </w:rPr>
        <w:t xml:space="preserve"> | </w:t>
      </w:r>
      <w:r w:rsidR="00524AA1">
        <w:t>ΙΟΥΝΙΟΣ 2024</w:t>
      </w:r>
      <w:r w:rsidRPr="000D2C65">
        <w:rPr>
          <w:lang w:bidi="el-GR"/>
        </w:rPr>
        <w:br w:type="page"/>
      </w:r>
    </w:p>
    <w:sdt>
      <w:sdtPr>
        <w:rPr>
          <w:rFonts w:eastAsiaTheme="minorHAnsi" w:cstheme="minorBidi"/>
          <w:color w:val="595959" w:themeColor="text1" w:themeTint="A6"/>
          <w:sz w:val="22"/>
          <w:szCs w:val="22"/>
        </w:rPr>
        <w:id w:val="-1935121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2C153A" w14:textId="7BFD7A94" w:rsidR="00E27AF7" w:rsidRDefault="00E27AF7">
          <w:pPr>
            <w:pStyle w:val="afd"/>
          </w:pPr>
          <w:r>
            <w:t>Περιεχόμενα</w:t>
          </w:r>
        </w:p>
        <w:p w14:paraId="6F518D6D" w14:textId="488C56E2" w:rsidR="00A5640E" w:rsidRDefault="00E27AF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53618" w:history="1">
            <w:r w:rsidR="00A5640E" w:rsidRPr="00996755">
              <w:rPr>
                <w:rStyle w:val="-0"/>
                <w:noProof/>
              </w:rPr>
              <w:t>Βασικές Λειτουργίες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_Toc168153618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3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6AB7148" w14:textId="26572C58" w:rsidR="00A5640E" w:rsidRDefault="00000000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19" w:history="1">
            <w:r w:rsidR="00A5640E" w:rsidRPr="00996755">
              <w:rPr>
                <w:rStyle w:val="-0"/>
                <w:noProof/>
              </w:rPr>
              <w:t>Βασικές πράξεις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_Toc168153619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3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A25932D" w14:textId="198BB765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0" w:history="1">
            <w:r w:rsidR="00A5640E" w:rsidRPr="00996755">
              <w:rPr>
                <w:rStyle w:val="-0"/>
                <w:noProof/>
              </w:rPr>
              <w:t>Ακέραιο</w:t>
            </w:r>
            <w:r w:rsidR="00A5640E" w:rsidRPr="00996755">
              <w:rPr>
                <w:rStyle w:val="-0"/>
                <w:noProof/>
                <w:lang w:val="en-US"/>
              </w:rPr>
              <w:t xml:space="preserve"> </w:t>
            </w:r>
            <w:r w:rsidR="00A5640E" w:rsidRPr="00996755">
              <w:rPr>
                <w:rStyle w:val="-0"/>
                <w:noProof/>
              </w:rPr>
              <w:t>Υπόλοιπο</w:t>
            </w:r>
            <w:r w:rsidR="00A5640E" w:rsidRPr="00996755">
              <w:rPr>
                <w:rStyle w:val="-0"/>
                <w:noProof/>
                <w:lang w:val="en-US"/>
              </w:rPr>
              <w:t xml:space="preserve"> (Modulo)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_Toc168153620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3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E8BEBC8" w14:textId="5315380D" w:rsidR="00A5640E" w:rsidRDefault="00000000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1" w:history="1">
            <w:r w:rsidR="00A5640E" w:rsidRPr="00996755">
              <w:rPr>
                <w:rStyle w:val="-0"/>
                <w:noProof/>
              </w:rPr>
              <w:t>Δευτερεύουσες Πράξεις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_Toc168153621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4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8E1279B" w14:textId="52499D46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2" w:history="1">
            <w:r w:rsidR="00A5640E" w:rsidRPr="00996755">
              <w:rPr>
                <w:rStyle w:val="-0"/>
                <w:noProof/>
              </w:rPr>
              <w:t>Ύψωση σε δύναμη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_Toc168153622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4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00B937E2" w14:textId="01FFFF6E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3" w:history="1">
            <w:r w:rsidR="00A5640E" w:rsidRPr="00996755">
              <w:rPr>
                <w:rStyle w:val="-0"/>
                <w:noProof/>
              </w:rPr>
              <w:t>Ύψωση στο τετράγωνο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_Toc168153623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4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5CA19305" w14:textId="1D6F534B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4" w:history="1">
            <w:r w:rsidR="00A5640E" w:rsidRPr="00996755">
              <w:rPr>
                <w:rStyle w:val="-0"/>
                <w:noProof/>
              </w:rPr>
              <w:t>Τετραγωνική Ρίζα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_Toc168153624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5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D921051" w14:textId="3C82AADA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5" w:history="1">
            <w:r w:rsidR="00A5640E" w:rsidRPr="00996755">
              <w:rPr>
                <w:rStyle w:val="-0"/>
                <w:noProof/>
              </w:rPr>
              <w:t>Ν-οστή Ρίζα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_Toc168153625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5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788CF24" w14:textId="09C5B498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6" w:history="1">
            <w:r w:rsidR="00A5640E" w:rsidRPr="00996755">
              <w:rPr>
                <w:rStyle w:val="-0"/>
                <w:noProof/>
              </w:rPr>
              <w:t>Αντίστροφος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_Toc168153626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5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67F5824" w14:textId="2BDA4698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7" w:history="1">
            <w:r w:rsidR="00A5640E" w:rsidRPr="00996755">
              <w:rPr>
                <w:rStyle w:val="-0"/>
                <w:noProof/>
              </w:rPr>
              <w:t>Ποσοστό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_Toc168153627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6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E654289" w14:textId="0AD3BF38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8" w:history="1">
            <w:r w:rsidR="00A5640E" w:rsidRPr="00996755">
              <w:rPr>
                <w:rStyle w:val="-0"/>
                <w:noProof/>
              </w:rPr>
              <w:t>Παραγοντικό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_Toc168153628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6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DB63300" w14:textId="67F3E26D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29" w:history="1">
            <w:r w:rsidR="00A5640E" w:rsidRPr="00996755">
              <w:rPr>
                <w:rStyle w:val="-0"/>
                <w:noProof/>
              </w:rPr>
              <w:t>Φυσικός ή Νεπέριος Λογάριθμος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_Toc168153629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6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1CF4770" w14:textId="16190791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0" w:history="1">
            <w:r w:rsidR="00A5640E" w:rsidRPr="00996755">
              <w:rPr>
                <w:rStyle w:val="-0"/>
                <w:noProof/>
              </w:rPr>
              <w:t>Δεκαδικός Λογάριθμος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_Toc168153630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7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7F4759E" w14:textId="2101D019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1" w:history="1">
            <w:r w:rsidR="00A5640E" w:rsidRPr="00996755">
              <w:rPr>
                <w:rStyle w:val="-0"/>
                <w:noProof/>
              </w:rPr>
              <w:t>Στρογγυλοποίηση Στον Μεγαλύτερο Ακέραιο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_Toc168153631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7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085117C0" w14:textId="5648487A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2" w:history="1">
            <w:r w:rsidR="00A5640E" w:rsidRPr="00996755">
              <w:rPr>
                <w:rStyle w:val="-0"/>
                <w:noProof/>
              </w:rPr>
              <w:t>Στρογγυλοποίηση Στον Μικρότερο Ακέραιο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_Toc168153632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7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A08E310" w14:textId="694E0D71" w:rsidR="00A5640E" w:rsidRDefault="00000000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3" w:history="1">
            <w:r w:rsidR="00A5640E" w:rsidRPr="00996755">
              <w:rPr>
                <w:rStyle w:val="-0"/>
                <w:noProof/>
              </w:rPr>
              <w:t>Ειδικοί Αριθμοί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_Toc168153633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7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1FBAD23" w14:textId="65E1A7D6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4" w:history="1">
            <w:r w:rsidR="00A5640E" w:rsidRPr="00996755">
              <w:rPr>
                <w:rStyle w:val="-0"/>
                <w:noProof/>
              </w:rPr>
              <w:t>π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_Toc168153634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7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F2DE6C4" w14:textId="5911F2A8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5" w:history="1">
            <w:r w:rsidR="00A5640E" w:rsidRPr="00996755">
              <w:rPr>
                <w:rStyle w:val="-0"/>
                <w:noProof/>
              </w:rPr>
              <w:t>Σταθερά του Νέιπιερ (</w:t>
            </w:r>
            <w:r w:rsidR="00A5640E" w:rsidRPr="00996755">
              <w:rPr>
                <w:rStyle w:val="-0"/>
                <w:noProof/>
                <w:lang w:val="en-US"/>
              </w:rPr>
              <w:t>e</w:t>
            </w:r>
            <w:r w:rsidR="00A5640E" w:rsidRPr="00996755">
              <w:rPr>
                <w:rStyle w:val="-0"/>
                <w:noProof/>
              </w:rPr>
              <w:t>)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_Toc168153635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8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EFAB8E2" w14:textId="5A9AA18F" w:rsidR="00A5640E" w:rsidRDefault="00000000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6" w:history="1">
            <w:r w:rsidR="00A5640E" w:rsidRPr="00996755">
              <w:rPr>
                <w:rStyle w:val="-0"/>
                <w:noProof/>
              </w:rPr>
              <w:t>Τριγωνομετρικές πράξεις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_Toc168153636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8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3937B1D" w14:textId="7CBE1964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7" w:history="1">
            <w:r w:rsidR="00A5640E" w:rsidRPr="00996755">
              <w:rPr>
                <w:rStyle w:val="-0"/>
                <w:noProof/>
              </w:rPr>
              <w:t>Επιλογέας Μοιρών/ Ακτινίων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_Toc168153637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8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BE6C62D" w14:textId="0AEEF13A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8" w:history="1">
            <w:r w:rsidR="00A5640E" w:rsidRPr="00996755">
              <w:rPr>
                <w:rStyle w:val="-0"/>
                <w:noProof/>
              </w:rPr>
              <w:t>Ημίτονο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_Toc168153638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8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F4D807F" w14:textId="6D49E261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39" w:history="1">
            <w:r w:rsidR="00A5640E" w:rsidRPr="00996755">
              <w:rPr>
                <w:rStyle w:val="-0"/>
                <w:noProof/>
              </w:rPr>
              <w:t>Συνημίτονο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_Toc168153639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9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7B473AEF" w14:textId="01EF67A2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0" w:history="1">
            <w:r w:rsidR="00A5640E" w:rsidRPr="00996755">
              <w:rPr>
                <w:rStyle w:val="-0"/>
                <w:noProof/>
              </w:rPr>
              <w:t>Εφαπτομένη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_Toc168153640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9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76ACE8DE" w14:textId="12CF2BDF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1" w:history="1">
            <w:r w:rsidR="00A5640E" w:rsidRPr="00996755">
              <w:rPr>
                <w:rStyle w:val="-0"/>
                <w:noProof/>
              </w:rPr>
              <w:t>Αντίστροφο Ημίτονο/ Τόξο Ημιτόνου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_Toc168153641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9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626E8B33" w14:textId="22BE936D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2" w:history="1">
            <w:r w:rsidR="00A5640E" w:rsidRPr="00996755">
              <w:rPr>
                <w:rStyle w:val="-0"/>
                <w:noProof/>
              </w:rPr>
              <w:t>Αντίστροφο Συνημίτονο/ Τόξο Συνημίτονου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_Toc168153642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10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5DF1BCA" w14:textId="6C3F8D61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3" w:history="1">
            <w:r w:rsidR="00A5640E" w:rsidRPr="00996755">
              <w:rPr>
                <w:rStyle w:val="-0"/>
                <w:noProof/>
              </w:rPr>
              <w:t>Αντίστροφη Εφαπτομένη/ Τόξο Εφαπτομένης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_Toc168153643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10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B39DC51" w14:textId="26A138BB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4" w:history="1">
            <w:r w:rsidR="00A5640E" w:rsidRPr="00996755">
              <w:rPr>
                <w:rStyle w:val="-0"/>
                <w:noProof/>
              </w:rPr>
              <w:t>Υπερβολικό Ημίτονο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_Toc168153644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5C5D14A" w14:textId="29E2BCF2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5" w:history="1">
            <w:r w:rsidR="00A5640E" w:rsidRPr="00996755">
              <w:rPr>
                <w:rStyle w:val="-0"/>
                <w:noProof/>
              </w:rPr>
              <w:t>Υπερβολικό Συνημίτονο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_Toc168153645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60FAD0C2" w14:textId="4D60F97D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6" w:history="1">
            <w:r w:rsidR="00A5640E" w:rsidRPr="00996755">
              <w:rPr>
                <w:rStyle w:val="-0"/>
                <w:noProof/>
              </w:rPr>
              <w:t>Υπερβολική Εφαπτομένη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_Toc168153646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1278A41" w14:textId="481E6E78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7" w:history="1">
            <w:r w:rsidR="00A5640E" w:rsidRPr="00996755">
              <w:rPr>
                <w:rStyle w:val="-0"/>
                <w:noProof/>
              </w:rPr>
              <w:t>Τόξο Υπερβολικού Ημίτονου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_Toc168153647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34EFA90B" w14:textId="34145B76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8" w:history="1">
            <w:r w:rsidR="00A5640E" w:rsidRPr="00996755">
              <w:rPr>
                <w:rStyle w:val="-0"/>
                <w:noProof/>
              </w:rPr>
              <w:t>Τόξο Υπερβολικού Συνημίτονου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_Toc168153648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6934E522" w14:textId="4A5DF1AC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49" w:history="1">
            <w:r w:rsidR="00A5640E" w:rsidRPr="00996755">
              <w:rPr>
                <w:rStyle w:val="-0"/>
                <w:noProof/>
              </w:rPr>
              <w:t>Τόξο Υπερβολικής Εφαπτομένης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_Toc168153649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11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D4736E6" w14:textId="41235FBD" w:rsidR="00A5640E" w:rsidRDefault="0000000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0" w:history="1">
            <w:r w:rsidR="00A5640E" w:rsidRPr="00996755">
              <w:rPr>
                <w:rStyle w:val="-0"/>
                <w:noProof/>
              </w:rPr>
              <w:t>Λειτουργίες Μνήμης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_Toc168153650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011DE76" w14:textId="38ED0E84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1" w:history="1">
            <w:r w:rsidR="00A5640E" w:rsidRPr="00996755">
              <w:rPr>
                <w:rStyle w:val="-0"/>
                <w:noProof/>
              </w:rPr>
              <w:t>Αποθήκευση στη Μνήμη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_Toc168153651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68902497" w14:textId="7613F066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2" w:history="1">
            <w:r w:rsidR="00A5640E" w:rsidRPr="00996755">
              <w:rPr>
                <w:rStyle w:val="-0"/>
                <w:noProof/>
              </w:rPr>
              <w:t>Πρόσθεση στον Αποθηκευμένο Αριθμό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_Toc168153652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7CD898E2" w14:textId="212DD737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3" w:history="1">
            <w:r w:rsidR="00A5640E" w:rsidRPr="00996755">
              <w:rPr>
                <w:rStyle w:val="-0"/>
                <w:noProof/>
              </w:rPr>
              <w:t>Αφαίρεση από τον Αποθηκευμένο Αριθμό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_Toc168153653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1C6E02C0" w14:textId="5BF0ADE6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4" w:history="1">
            <w:r w:rsidR="00A5640E" w:rsidRPr="00996755">
              <w:rPr>
                <w:rStyle w:val="-0"/>
                <w:noProof/>
              </w:rPr>
              <w:t>Κλήση του Αποθηκευμένου Αριθμού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_Toc168153654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36C41E9" w14:textId="74AFAE9A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5" w:history="1">
            <w:r w:rsidR="00A5640E" w:rsidRPr="00996755">
              <w:rPr>
                <w:rStyle w:val="-0"/>
                <w:noProof/>
              </w:rPr>
              <w:t>Καθαρισμός Μνήμης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_Toc168153655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2B297065" w14:textId="72EAC3D0" w:rsidR="00A5640E" w:rsidRDefault="00000000">
          <w:pPr>
            <w:pStyle w:val="3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6" w:history="1">
            <w:r w:rsidR="00A5640E" w:rsidRPr="00996755">
              <w:rPr>
                <w:rStyle w:val="-0"/>
                <w:noProof/>
              </w:rPr>
              <w:t>Γενικό Σύνολο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_Toc168153656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6FC9A9FB" w14:textId="0DE578CA" w:rsidR="00A5640E" w:rsidRDefault="0000000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153657" w:history="1">
            <w:r w:rsidR="00A5640E" w:rsidRPr="00996755">
              <w:rPr>
                <w:rStyle w:val="-0"/>
                <w:noProof/>
              </w:rPr>
              <w:t>Λειτουργίες Εκκαθάρισης</w:t>
            </w:r>
            <w:r w:rsidR="00A5640E">
              <w:rPr>
                <w:noProof/>
                <w:webHidden/>
              </w:rPr>
              <w:tab/>
            </w:r>
            <w:r w:rsidR="00A5640E">
              <w:rPr>
                <w:noProof/>
                <w:webHidden/>
              </w:rPr>
              <w:fldChar w:fldCharType="begin"/>
            </w:r>
            <w:r w:rsidR="00A5640E">
              <w:rPr>
                <w:noProof/>
                <w:webHidden/>
              </w:rPr>
              <w:instrText xml:space="preserve"> PAGEREF _Toc168153657 \h </w:instrText>
            </w:r>
            <w:r w:rsidR="00A5640E">
              <w:rPr>
                <w:noProof/>
                <w:webHidden/>
              </w:rPr>
            </w:r>
            <w:r w:rsidR="00A5640E">
              <w:rPr>
                <w:noProof/>
                <w:webHidden/>
              </w:rPr>
              <w:fldChar w:fldCharType="separate"/>
            </w:r>
            <w:r w:rsidR="001B593C">
              <w:rPr>
                <w:noProof/>
                <w:webHidden/>
              </w:rPr>
              <w:t>12</w:t>
            </w:r>
            <w:r w:rsidR="00A5640E">
              <w:rPr>
                <w:noProof/>
                <w:webHidden/>
              </w:rPr>
              <w:fldChar w:fldCharType="end"/>
            </w:r>
          </w:hyperlink>
        </w:p>
        <w:p w14:paraId="433741F0" w14:textId="268AF37A" w:rsidR="00E27AF7" w:rsidRDefault="00E27AF7">
          <w:r>
            <w:rPr>
              <w:b/>
              <w:bCs/>
            </w:rPr>
            <w:fldChar w:fldCharType="end"/>
          </w:r>
        </w:p>
      </w:sdtContent>
    </w:sdt>
    <w:p w14:paraId="3216B29F" w14:textId="77777777" w:rsidR="00E27AF7" w:rsidRDefault="00E27AF7" w:rsidP="00E27AF7"/>
    <w:p w14:paraId="480532CC" w14:textId="77777777" w:rsidR="00E27AF7" w:rsidRDefault="00E27AF7" w:rsidP="00E27AF7"/>
    <w:p w14:paraId="19EEB2F0" w14:textId="77777777" w:rsidR="00E27AF7" w:rsidRDefault="00E27AF7" w:rsidP="00E27AF7"/>
    <w:p w14:paraId="1A53BEE1" w14:textId="77777777" w:rsidR="00E27AF7" w:rsidRPr="007268AB" w:rsidRDefault="00E27AF7" w:rsidP="00E27AF7"/>
    <w:p w14:paraId="213E8C9E" w14:textId="77777777" w:rsidR="00E27AF7" w:rsidRDefault="00E27AF7" w:rsidP="00E27AF7"/>
    <w:p w14:paraId="0C0D3E20" w14:textId="77777777" w:rsidR="00E27AF7" w:rsidRDefault="00E27AF7" w:rsidP="00E27AF7"/>
    <w:p w14:paraId="0A5FF1E0" w14:textId="77777777" w:rsidR="00E27AF7" w:rsidRDefault="00E27AF7" w:rsidP="00E27AF7"/>
    <w:p w14:paraId="254C47BA" w14:textId="77777777" w:rsidR="00E27AF7" w:rsidRDefault="00E27AF7" w:rsidP="00E27AF7"/>
    <w:p w14:paraId="148A5A64" w14:textId="77777777" w:rsidR="00E27AF7" w:rsidRDefault="00E27AF7" w:rsidP="00E27AF7"/>
    <w:p w14:paraId="4D5541D2" w14:textId="77777777" w:rsidR="00F94D1B" w:rsidRDefault="00F94D1B" w:rsidP="00E27AF7"/>
    <w:p w14:paraId="3641B6CA" w14:textId="77777777" w:rsidR="00F94D1B" w:rsidRDefault="00F94D1B" w:rsidP="00E27AF7"/>
    <w:p w14:paraId="47DC5F0B" w14:textId="77777777" w:rsidR="00F94D1B" w:rsidRDefault="00F94D1B" w:rsidP="00E27AF7"/>
    <w:p w14:paraId="58CC3397" w14:textId="77777777" w:rsidR="00F94D1B" w:rsidRPr="007268AB" w:rsidRDefault="00F94D1B" w:rsidP="00E27AF7">
      <w:pPr>
        <w:rPr>
          <w:lang w:val="en-US"/>
        </w:rPr>
      </w:pPr>
    </w:p>
    <w:p w14:paraId="7E2A412C" w14:textId="77777777" w:rsidR="00F94D1B" w:rsidRDefault="00F94D1B" w:rsidP="00E27AF7"/>
    <w:p w14:paraId="64771978" w14:textId="77777777" w:rsidR="00E27AF7" w:rsidRDefault="00E27AF7" w:rsidP="00E27AF7"/>
    <w:p w14:paraId="72BD49A6" w14:textId="501A9EEA" w:rsidR="00D76D5D" w:rsidRDefault="005F729F" w:rsidP="00D76D5D">
      <w:pPr>
        <w:pStyle w:val="1"/>
      </w:pPr>
      <w:bookmarkStart w:id="1" w:name="_Toc168153618"/>
      <w:r>
        <w:lastRenderedPageBreak/>
        <w:t>Βασικές Λειτουργίες</w:t>
      </w:r>
      <w:bookmarkEnd w:id="1"/>
    </w:p>
    <w:p w14:paraId="3BA0A12D" w14:textId="62A08779" w:rsidR="00524AA1" w:rsidRDefault="004F009B" w:rsidP="004F009B">
      <w:pPr>
        <w:pStyle w:val="21"/>
      </w:pPr>
      <w:bookmarkStart w:id="2" w:name="_Toc168153619"/>
      <w:r>
        <w:t>Βασικές πράξεις</w:t>
      </w:r>
      <w:bookmarkEnd w:id="2"/>
      <w:r w:rsidR="00897D27">
        <w:t xml:space="preserve"> </w:t>
      </w:r>
    </w:p>
    <w:p w14:paraId="7AED14B0" w14:textId="2757DD6E" w:rsidR="00C26322" w:rsidRDefault="007504B0" w:rsidP="004F009B">
      <w:r>
        <w:t xml:space="preserve">Οι βασικές πράξεις εκτελούνται κατά σειρά. Κατά το πάτημα </w:t>
      </w:r>
      <w:r w:rsidR="007B774F">
        <w:t>του πλήκτρου μιας βασικής πράξης, εκτελείται</w:t>
      </w:r>
      <w:r w:rsidR="00063086">
        <w:t xml:space="preserve"> η προηγούμενη και εμφανίζεται το μερικό αποτέλεσμα στην οθόνη. </w:t>
      </w:r>
    </w:p>
    <w:p w14:paraId="1D6DF421" w14:textId="184598D9" w:rsidR="00AD766C" w:rsidRDefault="00B8504C" w:rsidP="00B8504C">
      <w:r>
        <w:rPr>
          <w:noProof/>
        </w:rPr>
        <w:drawing>
          <wp:inline distT="0" distB="0" distL="0" distR="0" wp14:anchorId="563EDCF4" wp14:editId="4B5C8568">
            <wp:extent cx="471600" cy="410400"/>
            <wp:effectExtent l="0" t="0" r="5080" b="8890"/>
            <wp:doc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4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A8A81" wp14:editId="4176B6EF">
            <wp:extent cx="486000" cy="403200"/>
            <wp:effectExtent l="0" t="0" r="0" b="0"/>
            <wp:docPr id="247556958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F2D7D" wp14:editId="38C1F406">
            <wp:extent cx="435600" cy="403200"/>
            <wp:effectExtent l="0" t="0" r="3175" b="0"/>
            <wp:docPr id="1853324937" name="Εικόνα 3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24937" name="Εικόνα 3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D893B" wp14:editId="0254CD2A">
            <wp:extent cx="493200" cy="396000"/>
            <wp:effectExtent l="0" t="0" r="2540" b="4445"/>
            <wp:docPr id="1334993675" name="Εικόνα 4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3675" name="Εικόνα 4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t xml:space="preserve">                                </w:t>
      </w:r>
      <w:r>
        <w:rPr>
          <w:noProof/>
        </w:rPr>
        <w:drawing>
          <wp:inline distT="0" distB="0" distL="0" distR="0" wp14:anchorId="4ACAC664" wp14:editId="0A4F6BAC">
            <wp:extent cx="2239200" cy="338400"/>
            <wp:effectExtent l="0" t="0" r="0" b="5080"/>
            <wp:docPr id="1547992543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2543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2EF1" w14:textId="77777777" w:rsidR="001F6E2E" w:rsidRDefault="001F6E2E" w:rsidP="00B8504C"/>
    <w:p w14:paraId="26434839" w14:textId="072983AB" w:rsidR="00AD766C" w:rsidRDefault="00B8504C" w:rsidP="00855831">
      <w:r>
        <w:rPr>
          <w:noProof/>
        </w:rPr>
        <w:drawing>
          <wp:inline distT="0" distB="0" distL="0" distR="0" wp14:anchorId="2CBF2669" wp14:editId="77F65DBB">
            <wp:extent cx="457200" cy="414000"/>
            <wp:effectExtent l="0" t="0" r="0" b="5715"/>
            <wp:doc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A9D40" wp14:editId="16AEE7BE">
            <wp:extent cx="460800" cy="388800"/>
            <wp:effectExtent l="0" t="0" r="0" b="0"/>
            <wp:doc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09D4D" wp14:editId="41057554">
            <wp:extent cx="468000" cy="417600"/>
            <wp:effectExtent l="0" t="0" r="8255" b="1905"/>
            <wp:doc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73A71" wp14:editId="0972EFB6">
            <wp:extent cx="460800" cy="388800"/>
            <wp:effectExtent l="0" t="0" r="0" b="0"/>
            <wp:docPr id="1371804911" name="Εικόνα 9" descr="Εικόνα που περιέχει σύμβολο, ορθογώνιο παραλληλόγραμμ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04911" name="Εικόνα 9" descr="Εικόνα που περιέχει σύμβολο, ορθογώνιο παραλληλόγραμμ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rPr>
          <w:noProof/>
        </w:rPr>
        <w:drawing>
          <wp:inline distT="0" distB="0" distL="0" distR="0" wp14:anchorId="2FF65ABD" wp14:editId="474C81C1">
            <wp:extent cx="471600" cy="410400"/>
            <wp:effectExtent l="0" t="0" r="5080" b="8890"/>
            <wp:docPr id="1393014745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4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9518C" wp14:editId="1962C494">
            <wp:extent cx="486000" cy="388800"/>
            <wp:effectExtent l="0" t="0" r="9525" b="0"/>
            <wp:docPr id="167177750" name="Εικόνα 1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750" name="Εικόνα 1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31">
        <w:rPr>
          <w:noProof/>
        </w:rPr>
        <w:t xml:space="preserve">     </w:t>
      </w:r>
      <w:r w:rsidR="000F30CD">
        <w:rPr>
          <w:noProof/>
        </w:rPr>
        <w:drawing>
          <wp:inline distT="0" distB="0" distL="0" distR="0" wp14:anchorId="60441B3C" wp14:editId="7D1C22BA">
            <wp:extent cx="2257200" cy="331200"/>
            <wp:effectExtent l="0" t="0" r="0" b="0"/>
            <wp:docPr id="1541229033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D9C1" w14:textId="77777777" w:rsidR="001F6E2E" w:rsidRDefault="001F6E2E" w:rsidP="004F009B"/>
    <w:p w14:paraId="0C8CD61D" w14:textId="4D073330" w:rsidR="00AD766C" w:rsidRDefault="009541DC" w:rsidP="004F009B">
      <w:r>
        <w:rPr>
          <w:noProof/>
        </w:rPr>
        <w:drawing>
          <wp:inline distT="0" distB="0" distL="0" distR="0" wp14:anchorId="1508EEDA" wp14:editId="4EFD2210">
            <wp:extent cx="460800" cy="388800"/>
            <wp:effectExtent l="0" t="0" r="0" b="0"/>
            <wp:docPr id="375942887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3924D" wp14:editId="488D8364">
            <wp:extent cx="446400" cy="385200"/>
            <wp:effectExtent l="0" t="0" r="0" b="0"/>
            <wp:docPr id="1775467409" name="Εικόνα 14" descr="Εικόνα που περιέχει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7409" name="Εικόνα 14" descr="Εικόνα που περιέχει στιγμιότυπο οθόνης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50F8F" wp14:editId="413957A1">
            <wp:extent cx="453600" cy="403200"/>
            <wp:effectExtent l="0" t="0" r="3810" b="0"/>
            <wp:docPr id="193899162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34F86" wp14:editId="4FE3910E">
            <wp:extent cx="435600" cy="403200"/>
            <wp:effectExtent l="0" t="0" r="3175" b="0"/>
            <wp:docPr id="244724162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ADAB3" wp14:editId="6840B08F">
            <wp:extent cx="486000" cy="388800"/>
            <wp:effectExtent l="0" t="0" r="9525" b="0"/>
            <wp:docPr id="88349360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EBB">
        <w:tab/>
        <w:t xml:space="preserve">        </w:t>
      </w:r>
      <w:r w:rsidR="00EF1EBB">
        <w:rPr>
          <w:noProof/>
        </w:rPr>
        <w:drawing>
          <wp:inline distT="0" distB="0" distL="0" distR="0" wp14:anchorId="59A5B1EC" wp14:editId="14C23C10">
            <wp:extent cx="2224800" cy="334800"/>
            <wp:effectExtent l="0" t="0" r="4445" b="8255"/>
            <wp:docPr id="664313914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5127" w14:textId="77777777" w:rsidR="001F6E2E" w:rsidRPr="007268AB" w:rsidRDefault="001F6E2E" w:rsidP="004F009B"/>
    <w:p w14:paraId="4A06411D" w14:textId="1729249F" w:rsidR="004F009B" w:rsidRDefault="00855831" w:rsidP="004F009B">
      <w:r>
        <w:rPr>
          <w:noProof/>
        </w:rPr>
        <w:drawing>
          <wp:inline distT="0" distB="0" distL="0" distR="0" wp14:anchorId="126A8A22" wp14:editId="50F6A443">
            <wp:extent cx="464400" cy="403200"/>
            <wp:effectExtent l="0" t="0" r="0" b="0"/>
            <wp:docPr id="630486851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1069" name="Εικόνα 1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4B9D58D0" wp14:editId="21088E96">
            <wp:extent cx="453600" cy="403200"/>
            <wp:effectExtent l="0" t="0" r="3810" b="0"/>
            <wp:docPr id="715770324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0324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47CF58BC" wp14:editId="6052C7B6">
            <wp:extent cx="432000" cy="370800"/>
            <wp:effectExtent l="0" t="0" r="6350" b="0"/>
            <wp:docPr id="1269404254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3AD">
        <w:rPr>
          <w:noProof/>
        </w:rPr>
        <w:drawing>
          <wp:inline distT="0" distB="0" distL="0" distR="0" wp14:anchorId="3F2C3B79" wp14:editId="62C48C4C">
            <wp:extent cx="486000" cy="388800"/>
            <wp:effectExtent l="0" t="0" r="9525" b="0"/>
            <wp:docPr id="1517953022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46FB">
        <w:t xml:space="preserve">                                 </w:t>
      </w:r>
      <w:r w:rsidR="005C46FB">
        <w:rPr>
          <w:noProof/>
        </w:rPr>
        <w:drawing>
          <wp:inline distT="0" distB="0" distL="0" distR="0" wp14:anchorId="0482D7AF" wp14:editId="29473121">
            <wp:extent cx="2260800" cy="349200"/>
            <wp:effectExtent l="0" t="0" r="0" b="0"/>
            <wp:docPr id="1596603013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CCA7" w14:textId="77777777" w:rsidR="001F6E2E" w:rsidRDefault="001F6E2E" w:rsidP="004F009B"/>
    <w:p w14:paraId="3FA30D8B" w14:textId="5FC9A41E" w:rsidR="004C387E" w:rsidRDefault="00855831" w:rsidP="004F009B">
      <w:r>
        <w:rPr>
          <w:noProof/>
        </w:rPr>
        <w:drawing>
          <wp:inline distT="0" distB="0" distL="0" distR="0" wp14:anchorId="4152ACC5" wp14:editId="28438EE8">
            <wp:extent cx="457200" cy="385200"/>
            <wp:effectExtent l="0" t="0" r="0" b="0"/>
            <wp:doc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23375445" wp14:editId="42CE2549">
            <wp:extent cx="432000" cy="370800"/>
            <wp:effectExtent l="0" t="0" r="6350" b="0"/>
            <wp:docPr id="1343878029" name="Εικόνα 20" descr="Εικόνα που περιέχει στιγμιότυπο οθόνης, γραφικ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8029" name="Εικόνα 20" descr="Εικόνα που περιέχει στιγμιότυπο οθόνης, γραφικ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4EF28758" wp14:editId="79793489">
            <wp:extent cx="468000" cy="417600"/>
            <wp:effectExtent l="0" t="0" r="8255" b="1905"/>
            <wp:docPr id="800154886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9583" name="Εικόνα 8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1E034D80" wp14:editId="39E175DD">
            <wp:extent cx="457200" cy="388800"/>
            <wp:effectExtent l="0" t="0" r="0" b="0"/>
            <wp:docPr id="926557875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10">
        <w:rPr>
          <w:noProof/>
        </w:rPr>
        <w:drawing>
          <wp:inline distT="0" distB="0" distL="0" distR="0" wp14:anchorId="76D90CF1" wp14:editId="19737023">
            <wp:extent cx="453600" cy="403200"/>
            <wp:effectExtent l="0" t="0" r="3810" b="0"/>
            <wp:doc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721">
        <w:t xml:space="preserve">                     </w:t>
      </w:r>
      <w:r w:rsidR="008F6721">
        <w:rPr>
          <w:noProof/>
        </w:rPr>
        <w:drawing>
          <wp:inline distT="0" distB="0" distL="0" distR="0" wp14:anchorId="2BA98A0D" wp14:editId="7CA1A1D0">
            <wp:extent cx="2242800" cy="324000"/>
            <wp:effectExtent l="0" t="0" r="5715" b="0"/>
            <wp:docPr id="31381813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D733" w14:textId="58BDBF9B" w:rsidR="00063086" w:rsidRDefault="001F6E2E" w:rsidP="004F009B">
      <w:r>
        <w:t xml:space="preserve">                          </w:t>
      </w:r>
      <w:r w:rsidR="00F26441" w:rsidRPr="007268AB">
        <w:t xml:space="preserve">     </w:t>
      </w:r>
      <w:r>
        <w:t xml:space="preserve">       </w:t>
      </w:r>
      <w:r w:rsidR="00063086">
        <w:rPr>
          <w:noProof/>
        </w:rPr>
        <w:drawing>
          <wp:inline distT="0" distB="0" distL="0" distR="0" wp14:anchorId="0961251B" wp14:editId="55AA00F8">
            <wp:extent cx="457200" cy="385200"/>
            <wp:effectExtent l="0" t="0" r="0" b="0"/>
            <wp:docPr id="806872623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72623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086">
        <w:rPr>
          <w:noProof/>
        </w:rPr>
        <w:drawing>
          <wp:inline distT="0" distB="0" distL="0" distR="0" wp14:anchorId="09628A97" wp14:editId="75F3FD69">
            <wp:extent cx="486000" cy="388800"/>
            <wp:effectExtent l="0" t="0" r="9525" b="0"/>
            <wp:doc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 w:rsidR="00063086">
        <w:rPr>
          <w:noProof/>
        </w:rPr>
        <w:drawing>
          <wp:inline distT="0" distB="0" distL="0" distR="0" wp14:anchorId="0F36C825" wp14:editId="25982485">
            <wp:extent cx="2257200" cy="338400"/>
            <wp:effectExtent l="0" t="0" r="0" b="5080"/>
            <wp:docPr id="1562389133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57F1" w14:textId="77777777" w:rsidR="00F26441" w:rsidRPr="007268AB" w:rsidRDefault="00F26441" w:rsidP="004F009B"/>
    <w:p w14:paraId="0D1DD51D" w14:textId="042EE7B5" w:rsidR="004C387E" w:rsidRPr="007268AB" w:rsidRDefault="00C065C1" w:rsidP="00826721">
      <w:pPr>
        <w:pStyle w:val="31"/>
      </w:pPr>
      <w:bookmarkStart w:id="3" w:name="_Toc168153620"/>
      <w:r>
        <w:t>Ακέραιο</w:t>
      </w:r>
      <w:r w:rsidRPr="007268AB">
        <w:t xml:space="preserve"> </w:t>
      </w:r>
      <w:r>
        <w:t>Υπόλοιπο</w:t>
      </w:r>
      <w:r w:rsidRPr="007268AB">
        <w:t xml:space="preserve"> (</w:t>
      </w:r>
      <w:r>
        <w:rPr>
          <w:lang w:val="en-US"/>
        </w:rPr>
        <w:t>Modulo</w:t>
      </w:r>
      <w:r w:rsidRPr="007268AB">
        <w:t>)</w:t>
      </w:r>
      <w:bookmarkEnd w:id="3"/>
    </w:p>
    <w:p w14:paraId="36B3B241" w14:textId="01BC4A5C" w:rsidR="004C387E" w:rsidRPr="007268AB" w:rsidRDefault="00855831" w:rsidP="004F009B">
      <w:r>
        <w:rPr>
          <w:noProof/>
        </w:rPr>
        <w:drawing>
          <wp:inline distT="0" distB="0" distL="0" distR="0" wp14:anchorId="79F53039" wp14:editId="4E47E9AD">
            <wp:extent cx="460800" cy="388800"/>
            <wp:effectExtent l="0" t="0" r="0" b="0"/>
            <wp:docPr id="890565806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0567" name="Εικόνα 13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1FF">
        <w:rPr>
          <w:noProof/>
        </w:rPr>
        <w:drawing>
          <wp:inline distT="0" distB="0" distL="0" distR="0" wp14:anchorId="557181F2" wp14:editId="52466B21">
            <wp:extent cx="435600" cy="399600"/>
            <wp:effectExtent l="0" t="0" r="3175" b="635"/>
            <wp:docPr id="183063130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30243ABD" wp14:editId="7288B2C4">
            <wp:extent cx="453600" cy="392400"/>
            <wp:effectExtent l="0" t="0" r="3810" b="8255"/>
            <wp:docPr id="1128401663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11043D29" wp14:editId="013F0AFC">
            <wp:extent cx="457200" cy="385200"/>
            <wp:effectExtent l="0" t="0" r="0" b="0"/>
            <wp:docPr id="1090405757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338">
        <w:rPr>
          <w:noProof/>
        </w:rPr>
        <w:drawing>
          <wp:inline distT="0" distB="0" distL="0" distR="0" wp14:anchorId="65E06C6D" wp14:editId="6A9509BC">
            <wp:extent cx="486000" cy="388800"/>
            <wp:effectExtent l="0" t="0" r="9525" b="0"/>
            <wp:docPr id="111876711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DA3" w:rsidRPr="007268AB">
        <w:t xml:space="preserve">                     </w:t>
      </w:r>
      <w:r w:rsidR="00AE1DA3">
        <w:rPr>
          <w:noProof/>
        </w:rPr>
        <w:drawing>
          <wp:inline distT="0" distB="0" distL="0" distR="0" wp14:anchorId="4BDDBF79" wp14:editId="72A3673B">
            <wp:extent cx="2224800" cy="327600"/>
            <wp:effectExtent l="0" t="0" r="4445" b="0"/>
            <wp:docPr id="1030399013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3B7D" w14:textId="77777777" w:rsidR="00F44ABB" w:rsidRPr="007268AB" w:rsidRDefault="00F44ABB" w:rsidP="004F009B"/>
    <w:p w14:paraId="5F2C660B" w14:textId="495E8388" w:rsidR="000E338C" w:rsidRPr="007268AB" w:rsidRDefault="00BA257F" w:rsidP="004F009B">
      <w:r>
        <w:rPr>
          <w:noProof/>
        </w:rPr>
        <w:drawing>
          <wp:inline distT="0" distB="0" distL="0" distR="0" wp14:anchorId="68F7762A" wp14:editId="2F7D4BB8">
            <wp:extent cx="457200" cy="414000"/>
            <wp:effectExtent l="0" t="0" r="0" b="5715"/>
            <wp:docPr id="11587046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DB093" wp14:editId="74CE9055">
            <wp:extent cx="486000" cy="403200"/>
            <wp:effectExtent l="0" t="0" r="0" b="0"/>
            <wp:docPr id="1638892432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D6F55" wp14:editId="33841074">
            <wp:extent cx="457200" cy="388800"/>
            <wp:effectExtent l="0" t="0" r="0" b="0"/>
            <wp:docPr id="247751803" name="Εικόνα 23" descr="Εικόνα που περιέχει στιγμιότυπο οθόνης, γραφικά, γραφιστική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1803" name="Εικόνα 23" descr="Εικόνα που περιέχει στιγμιότυπο οθόνης, γραφικά, γραφιστική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1B4" w:rsidRPr="007268AB">
        <w:rPr>
          <w:noProof/>
        </w:rPr>
        <w:t xml:space="preserve"> </w:t>
      </w:r>
      <w:r w:rsidR="00E921B4">
        <w:rPr>
          <w:noProof/>
        </w:rPr>
        <w:drawing>
          <wp:inline distT="0" distB="0" distL="0" distR="0" wp14:anchorId="6FA1CE3A" wp14:editId="6C780A7B">
            <wp:extent cx="453600" cy="392400"/>
            <wp:effectExtent l="0" t="0" r="3810" b="8255"/>
            <wp:docPr id="102493073" name="Εικόνα 27" descr="Εικόνα που περιέχει κείμενο, γραμματοσειρά, στιγμιότυπο οθόνης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3073" name="Εικόνα 27" descr="Εικόνα που περιέχει κείμενο, γραμματοσειρά, στιγμιότυπο οθόνης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1B4" w:rsidRPr="007268AB">
        <w:rPr>
          <w:noProof/>
        </w:rPr>
        <w:t xml:space="preserve">                         </w:t>
      </w:r>
      <w:r w:rsidR="00F26441" w:rsidRPr="007268AB">
        <w:rPr>
          <w:noProof/>
        </w:rPr>
        <w:t xml:space="preserve"> </w:t>
      </w:r>
      <w:r w:rsidR="00E921B4" w:rsidRPr="007268AB">
        <w:rPr>
          <w:noProof/>
        </w:rPr>
        <w:t xml:space="preserve">      </w:t>
      </w:r>
      <w:r w:rsidR="00E921B4">
        <w:rPr>
          <w:noProof/>
        </w:rPr>
        <w:drawing>
          <wp:inline distT="0" distB="0" distL="0" distR="0" wp14:anchorId="6C9D9AE9" wp14:editId="5436F071">
            <wp:extent cx="2253600" cy="345600"/>
            <wp:effectExtent l="0" t="0" r="0" b="0"/>
            <wp:docPr id="1745019170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00" cy="3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4384" w14:textId="01C8B08A" w:rsidR="00F44ABB" w:rsidRPr="007268AB" w:rsidRDefault="00195111" w:rsidP="004F009B">
      <w:pPr>
        <w:rPr>
          <w:noProof/>
        </w:rPr>
      </w:pPr>
      <w:r w:rsidRPr="007268AB">
        <w:rPr>
          <w:noProof/>
        </w:rPr>
        <w:t xml:space="preserve">      </w:t>
      </w:r>
      <w:r w:rsidR="00F26441" w:rsidRPr="007268AB">
        <w:rPr>
          <w:noProof/>
        </w:rPr>
        <w:t xml:space="preserve">     </w:t>
      </w:r>
      <w:r w:rsidRPr="007268AB"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296952D3" wp14:editId="5AB2FE49">
            <wp:extent cx="435600" cy="399600"/>
            <wp:effectExtent l="0" t="0" r="3175" b="635"/>
            <wp:doc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C2F0C" wp14:editId="1FD20B31">
            <wp:extent cx="486000" cy="388800"/>
            <wp:effectExtent l="0" t="0" r="9525" b="0"/>
            <wp:docPr id="1976285071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8AB">
        <w:rPr>
          <w:noProof/>
        </w:rPr>
        <w:t xml:space="preserve">                        </w:t>
      </w:r>
      <w:r w:rsidR="00F26441" w:rsidRPr="007268AB">
        <w:rPr>
          <w:noProof/>
        </w:rPr>
        <w:t xml:space="preserve"> </w:t>
      </w:r>
      <w:r w:rsidRPr="007268AB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1637092" wp14:editId="78DDC3D9">
            <wp:extent cx="2235072" cy="309095"/>
            <wp:effectExtent l="0" t="0" r="0" b="0"/>
            <wp:docPr id="2081128683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41" cy="31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3662" w14:textId="40714593" w:rsidR="00F44ABB" w:rsidRPr="00FE1C1F" w:rsidRDefault="00C065C1" w:rsidP="005054B5">
      <w:pPr>
        <w:pStyle w:val="21"/>
      </w:pPr>
      <w:bookmarkStart w:id="4" w:name="_Toc168153621"/>
      <w:r>
        <w:lastRenderedPageBreak/>
        <w:t>Δευτε</w:t>
      </w:r>
      <w:r w:rsidR="00731F58">
        <w:t>ρεύουσες</w:t>
      </w:r>
      <w:r w:rsidR="00731F58" w:rsidRPr="00FE1C1F">
        <w:t xml:space="preserve"> </w:t>
      </w:r>
      <w:r w:rsidR="00731F58">
        <w:t>Πράξεις</w:t>
      </w:r>
      <w:bookmarkEnd w:id="4"/>
    </w:p>
    <w:p w14:paraId="37875775" w14:textId="2B593C5E" w:rsidR="004C387E" w:rsidRDefault="005054B5" w:rsidP="004F009B">
      <w:r>
        <w:t>Οι δευτερεύουσες πράξεις εκτελούνται</w:t>
      </w:r>
      <w:r w:rsidR="006E22CD">
        <w:t xml:space="preserve"> πρώτες, και το αποτέλεσμα χρησιμοποιείται για τον υπολογισμό των βασικών πράξεων (αν υπάρχουν)</w:t>
      </w:r>
    </w:p>
    <w:p w14:paraId="1959AAB5" w14:textId="77777777" w:rsidR="00F94D1B" w:rsidRDefault="00F94D1B" w:rsidP="004F009B"/>
    <w:p w14:paraId="1CC9E486" w14:textId="13A93222" w:rsidR="006E22CD" w:rsidRDefault="00E3331D" w:rsidP="002160D6">
      <w:pPr>
        <w:pStyle w:val="31"/>
      </w:pPr>
      <w:bookmarkStart w:id="5" w:name="_Toc168153622"/>
      <w:r>
        <w:t>Ύψωση σε δύναμη</w:t>
      </w:r>
      <w:bookmarkEnd w:id="5"/>
    </w:p>
    <w:p w14:paraId="627C09AD" w14:textId="2EE95C10" w:rsidR="004C387E" w:rsidRDefault="002160D6" w:rsidP="004F009B">
      <w:r>
        <w:rPr>
          <w:noProof/>
        </w:rPr>
        <w:drawing>
          <wp:inline distT="0" distB="0" distL="0" distR="0" wp14:anchorId="0B7FC68E" wp14:editId="0B296026">
            <wp:extent cx="457200" cy="385200"/>
            <wp:effectExtent l="0" t="0" r="0" b="0"/>
            <wp:docPr id="1495671841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7D6EB90F" wp14:editId="4D5A51C1">
            <wp:extent cx="435600" cy="327600"/>
            <wp:effectExtent l="0" t="0" r="3175" b="0"/>
            <wp:docPr id="661707534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5E568E5A" wp14:editId="1CFF304E">
            <wp:extent cx="468000" cy="406800"/>
            <wp:effectExtent l="0" t="0" r="8255" b="0"/>
            <wp:docPr id="2145607114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6B">
        <w:rPr>
          <w:noProof/>
        </w:rPr>
        <w:drawing>
          <wp:inline distT="0" distB="0" distL="0" distR="0" wp14:anchorId="30C6F06B" wp14:editId="04ECDCE2">
            <wp:extent cx="486000" cy="388800"/>
            <wp:effectExtent l="0" t="0" r="9525" b="0"/>
            <wp:docPr id="45982737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594">
        <w:t xml:space="preserve">                       </w:t>
      </w:r>
      <w:r w:rsidR="00F26441">
        <w:rPr>
          <w:lang w:val="en-US"/>
        </w:rPr>
        <w:t xml:space="preserve">    </w:t>
      </w:r>
      <w:r w:rsidR="00C67594">
        <w:t xml:space="preserve">      </w:t>
      </w:r>
      <w:r w:rsidR="00C67594">
        <w:rPr>
          <w:noProof/>
        </w:rPr>
        <w:drawing>
          <wp:inline distT="0" distB="0" distL="0" distR="0" wp14:anchorId="0A83BFF6" wp14:editId="0DE27497">
            <wp:extent cx="2232000" cy="334800"/>
            <wp:effectExtent l="0" t="0" r="0" b="8255"/>
            <wp:docPr id="896897807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BDA7" w14:textId="77777777" w:rsidR="004C387E" w:rsidRDefault="004C387E" w:rsidP="004F009B"/>
    <w:p w14:paraId="0245E2C3" w14:textId="77777777" w:rsidR="00F26441" w:rsidRDefault="0023365A" w:rsidP="004F009B">
      <w:pPr>
        <w:rPr>
          <w:lang w:val="en-US"/>
        </w:rPr>
      </w:pPr>
      <w:r>
        <w:rPr>
          <w:noProof/>
        </w:rPr>
        <w:drawing>
          <wp:inline distT="0" distB="0" distL="0" distR="0" wp14:anchorId="789535F1" wp14:editId="439F77F5">
            <wp:extent cx="439200" cy="403200"/>
            <wp:effectExtent l="0" t="0" r="0" b="0"/>
            <wp:docPr id="197556358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FD01B" wp14:editId="303A8443">
            <wp:extent cx="486000" cy="403200"/>
            <wp:effectExtent l="0" t="0" r="0" b="0"/>
            <wp:docPr id="893853064" name="Εικόνα 2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56958" name="Εικόνα 2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D8064" wp14:editId="4FF0D2C9">
            <wp:extent cx="457200" cy="385200"/>
            <wp:effectExtent l="0" t="0" r="0" b="0"/>
            <wp:docPr id="841667052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2476" name="Εικόνα 7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1C9477BF" wp14:editId="64D337B1">
            <wp:extent cx="453600" cy="392400"/>
            <wp:effectExtent l="0" t="0" r="3810" b="8255"/>
            <wp:docPr id="465370947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7B3C3AC6" wp14:editId="160C76DE">
            <wp:extent cx="439200" cy="331200"/>
            <wp:effectExtent l="0" t="0" r="0" b="0"/>
            <wp:docPr id="1578825414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517FDA36" wp14:editId="7738D5E5">
            <wp:extent cx="457200" cy="388800"/>
            <wp:effectExtent l="0" t="0" r="0" b="0"/>
            <wp:docPr id="994693128" name="Εικόνα 23" descr="Εικόνα που περιέχει στιγμιότυπο οθόνης, γραφικά, γραφιστική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1803" name="Εικόνα 23" descr="Εικόνα που περιέχει στιγμιότυπο οθόνης, γραφικά, γραφιστική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EF">
        <w:rPr>
          <w:noProof/>
        </w:rPr>
        <w:drawing>
          <wp:inline distT="0" distB="0" distL="0" distR="0" wp14:anchorId="78AE13A1" wp14:editId="5A72BBAF">
            <wp:extent cx="486000" cy="388800"/>
            <wp:effectExtent l="0" t="0" r="9525" b="0"/>
            <wp:docPr id="727643472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8076" w14:textId="5F2938B5" w:rsidR="00375F90" w:rsidRDefault="00F26441" w:rsidP="00F26441">
      <w:r w:rsidRPr="007268AB">
        <w:t xml:space="preserve">                                                                                     </w:t>
      </w:r>
      <w:r w:rsidR="003C4657">
        <w:rPr>
          <w:noProof/>
        </w:rPr>
        <w:drawing>
          <wp:inline distT="0" distB="0" distL="0" distR="0" wp14:anchorId="33EE1DAC" wp14:editId="7E970E66">
            <wp:extent cx="2268000" cy="316800"/>
            <wp:effectExtent l="0" t="0" r="0" b="7620"/>
            <wp:docPr id="2030326300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65EE" w14:textId="449FBE6A" w:rsidR="004C387E" w:rsidRDefault="004B2337" w:rsidP="004F009B">
      <w:r>
        <w:t>Εδώ θα εκτελεστεί πρώτα η πράξη 12^6=2985984</w:t>
      </w:r>
      <w:r w:rsidR="00141DA1">
        <w:t>, και το αποτέλεσμα θα προστεθεί στο 5</w:t>
      </w:r>
    </w:p>
    <w:p w14:paraId="4C721300" w14:textId="77777777" w:rsidR="00141DA1" w:rsidRDefault="00141DA1" w:rsidP="004F009B"/>
    <w:p w14:paraId="1F38EBA8" w14:textId="417A5670" w:rsidR="00CE1DD9" w:rsidRDefault="00D834E3" w:rsidP="004F009B">
      <w:pPr>
        <w:rPr>
          <w:noProof/>
        </w:rPr>
      </w:pPr>
      <w:r>
        <w:rPr>
          <w:noProof/>
        </w:rPr>
        <w:drawing>
          <wp:inline distT="0" distB="0" distL="0" distR="0" wp14:anchorId="15F97D68" wp14:editId="6492C1F7">
            <wp:extent cx="457200" cy="385200"/>
            <wp:effectExtent l="0" t="0" r="0" b="0"/>
            <wp:docPr id="793492558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6E4C9" wp14:editId="6D2819D0">
            <wp:extent cx="435600" cy="327600"/>
            <wp:effectExtent l="0" t="0" r="3175" b="0"/>
            <wp:docPr id="356957098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E1A52" wp14:editId="36732EC8">
            <wp:extent cx="432000" cy="396000"/>
            <wp:effectExtent l="0" t="0" r="6350" b="4445"/>
            <wp:docPr id="759337756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F5F22" wp14:editId="7BD68FFC">
            <wp:extent cx="453600" cy="403200"/>
            <wp:effectExtent l="0" t="0" r="3810" b="0"/>
            <wp:docPr id="732926708" name="Εικόνα 15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3522" name="Εικόνα 15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A2F">
        <w:rPr>
          <w:noProof/>
        </w:rPr>
        <w:t xml:space="preserve">   </w:t>
      </w:r>
      <w:r w:rsidR="00A52FE1" w:rsidRPr="007268AB">
        <w:rPr>
          <w:noProof/>
        </w:rPr>
        <w:t xml:space="preserve">    </w:t>
      </w:r>
      <w:r w:rsidR="00943A2F">
        <w:rPr>
          <w:noProof/>
        </w:rPr>
        <w:t xml:space="preserve">               </w:t>
      </w:r>
      <w:r w:rsidR="008C6EFE">
        <w:rPr>
          <w:noProof/>
        </w:rPr>
        <w:t xml:space="preserve"> </w:t>
      </w:r>
      <w:r w:rsidR="00943A2F">
        <w:rPr>
          <w:noProof/>
        </w:rPr>
        <w:t xml:space="preserve">           </w:t>
      </w:r>
      <w:r w:rsidR="00943A2F">
        <w:rPr>
          <w:noProof/>
        </w:rPr>
        <w:drawing>
          <wp:inline distT="0" distB="0" distL="0" distR="0" wp14:anchorId="01F58F60" wp14:editId="4F28F60F">
            <wp:extent cx="2257200" cy="345600"/>
            <wp:effectExtent l="0" t="0" r="0" b="0"/>
            <wp:docPr id="90032769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3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D9">
        <w:rPr>
          <w:noProof/>
        </w:rPr>
        <w:t xml:space="preserve"> </w:t>
      </w:r>
    </w:p>
    <w:p w14:paraId="44ADE6DC" w14:textId="07A8465A" w:rsidR="00141DA1" w:rsidRDefault="00CE1DD9" w:rsidP="004F009B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5E2BC6D5" wp14:editId="0D52EEFE">
            <wp:extent cx="457200" cy="414000"/>
            <wp:effectExtent l="0" t="0" r="0" b="5715"/>
            <wp:docPr id="236974518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0F599" wp14:editId="41A733C1">
            <wp:extent cx="486000" cy="388800"/>
            <wp:effectExtent l="0" t="0" r="9525" b="0"/>
            <wp:docPr id="1262677274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143C42">
        <w:rPr>
          <w:noProof/>
        </w:rPr>
        <w:t xml:space="preserve">             </w:t>
      </w:r>
      <w:r w:rsidR="00A52FE1" w:rsidRPr="007268AB">
        <w:rPr>
          <w:noProof/>
        </w:rPr>
        <w:t xml:space="preserve">     </w:t>
      </w:r>
      <w:r w:rsidR="00143C42">
        <w:rPr>
          <w:noProof/>
        </w:rPr>
        <w:t xml:space="preserve">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8003B3A" wp14:editId="467956C5">
            <wp:extent cx="2260800" cy="331200"/>
            <wp:effectExtent l="0" t="0" r="6350" b="0"/>
            <wp:docPr id="1569681805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6D0" w14:textId="77777777" w:rsidR="00731F58" w:rsidRDefault="00731F58" w:rsidP="004F009B">
      <w:pPr>
        <w:rPr>
          <w:noProof/>
        </w:rPr>
      </w:pPr>
    </w:p>
    <w:p w14:paraId="3CD49B95" w14:textId="38E3F21C" w:rsidR="00731F58" w:rsidRDefault="00383E30" w:rsidP="00383E30">
      <w:pPr>
        <w:pStyle w:val="31"/>
        <w:rPr>
          <w:noProof/>
        </w:rPr>
      </w:pPr>
      <w:bookmarkStart w:id="6" w:name="_Toc168153623"/>
      <w:r>
        <w:rPr>
          <w:noProof/>
        </w:rPr>
        <w:t>Ύψωση στο τετράγωνο</w:t>
      </w:r>
      <w:bookmarkEnd w:id="6"/>
    </w:p>
    <w:p w14:paraId="79C3AD1B" w14:textId="620AC74B" w:rsidR="00383E30" w:rsidRDefault="000B7530" w:rsidP="004F009B">
      <w:r>
        <w:t>Εκτελείται όπως και η ύψωση σε δύναμη</w:t>
      </w:r>
    </w:p>
    <w:p w14:paraId="72A968FA" w14:textId="1B70ACAE" w:rsidR="000B7530" w:rsidRPr="007268AB" w:rsidRDefault="000B7530" w:rsidP="004F009B">
      <w:pPr>
        <w:rPr>
          <w:noProof/>
        </w:rPr>
      </w:pPr>
      <w:r>
        <w:rPr>
          <w:noProof/>
        </w:rPr>
        <w:drawing>
          <wp:inline distT="0" distB="0" distL="0" distR="0" wp14:anchorId="459CD699" wp14:editId="5D9FA165">
            <wp:extent cx="435600" cy="403200"/>
            <wp:effectExtent l="0" t="0" r="3175" b="0"/>
            <wp:docPr id="462789143" name="Εικόνα 16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9143" name="Εικόνα 16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4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1AA">
        <w:rPr>
          <w:noProof/>
        </w:rPr>
        <w:drawing>
          <wp:inline distT="0" distB="0" distL="0" distR="0" wp14:anchorId="28B8EFA6" wp14:editId="4FFF8117">
            <wp:extent cx="450000" cy="331200"/>
            <wp:effectExtent l="0" t="0" r="7620" b="0"/>
            <wp:docPr id="10142232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EFE">
        <w:rPr>
          <w:noProof/>
        </w:rPr>
        <w:t xml:space="preserve">                                    </w:t>
      </w:r>
      <w:r w:rsidR="00A52FE1" w:rsidRPr="007268AB">
        <w:rPr>
          <w:noProof/>
        </w:rPr>
        <w:t xml:space="preserve">         </w:t>
      </w:r>
      <w:r w:rsidR="008C6EFE">
        <w:rPr>
          <w:noProof/>
        </w:rPr>
        <w:t xml:space="preserve">               </w:t>
      </w:r>
      <w:r w:rsidR="008C6EFE">
        <w:rPr>
          <w:noProof/>
        </w:rPr>
        <w:drawing>
          <wp:inline distT="0" distB="0" distL="0" distR="0" wp14:anchorId="6C87786A" wp14:editId="18081F02">
            <wp:extent cx="2242800" cy="306000"/>
            <wp:effectExtent l="0" t="0" r="5715" b="0"/>
            <wp:docPr id="1740111006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954F" w14:textId="77777777" w:rsidR="00A52FE1" w:rsidRPr="007268AB" w:rsidRDefault="00A52FE1" w:rsidP="004F009B">
      <w:pPr>
        <w:rPr>
          <w:noProof/>
        </w:rPr>
      </w:pPr>
    </w:p>
    <w:p w14:paraId="266606B5" w14:textId="14937100" w:rsidR="00A52FE1" w:rsidRPr="007268AB" w:rsidRDefault="0043407D" w:rsidP="004F009B">
      <w:pPr>
        <w:rPr>
          <w:noProof/>
        </w:rPr>
      </w:pPr>
      <w:r>
        <w:rPr>
          <w:noProof/>
        </w:rPr>
        <w:drawing>
          <wp:inline distT="0" distB="0" distL="0" distR="0" wp14:anchorId="78088B52" wp14:editId="7AD5B67C">
            <wp:extent cx="457200" cy="385200"/>
            <wp:effectExtent l="0" t="0" r="0" b="0"/>
            <wp:docPr id="356376505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1687AEBE" wp14:editId="56A92E1C">
            <wp:extent cx="464400" cy="414000"/>
            <wp:effectExtent l="0" t="0" r="0" b="5715"/>
            <wp:docPr id="1215804095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1E8C37D9" wp14:editId="0447370F">
            <wp:extent cx="457200" cy="414000"/>
            <wp:effectExtent l="0" t="0" r="0" b="5715"/>
            <wp:docPr id="83972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>
        <w:rPr>
          <w:noProof/>
        </w:rPr>
        <w:drawing>
          <wp:inline distT="0" distB="0" distL="0" distR="0" wp14:anchorId="33AC0709" wp14:editId="6996BBA2">
            <wp:extent cx="450000" cy="331200"/>
            <wp:effectExtent l="0" t="0" r="7620" b="0"/>
            <wp:docPr id="1465788694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" cy="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61" w:rsidRPr="007268AB">
        <w:rPr>
          <w:noProof/>
        </w:rPr>
        <w:t xml:space="preserve">                                 </w:t>
      </w:r>
      <w:r w:rsidR="00807E61">
        <w:rPr>
          <w:noProof/>
          <w:lang w:val="en-US"/>
        </w:rPr>
        <w:drawing>
          <wp:inline distT="0" distB="0" distL="0" distR="0" wp14:anchorId="2CE193E2" wp14:editId="378FA1BF">
            <wp:extent cx="2242800" cy="327600"/>
            <wp:effectExtent l="0" t="0" r="5715" b="0"/>
            <wp:docPr id="1335866916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33FB" w14:textId="564DE558" w:rsidR="00807E61" w:rsidRPr="007268AB" w:rsidRDefault="00495E70" w:rsidP="004F009B">
      <w:pPr>
        <w:rPr>
          <w:noProof/>
        </w:rPr>
      </w:pPr>
      <w:r w:rsidRPr="007268AB">
        <w:rPr>
          <w:noProof/>
        </w:rPr>
        <w:t xml:space="preserve">                                       </w:t>
      </w:r>
      <w:r w:rsidR="00807E61">
        <w:rPr>
          <w:noProof/>
        </w:rPr>
        <w:drawing>
          <wp:inline distT="0" distB="0" distL="0" distR="0" wp14:anchorId="46A8AF35" wp14:editId="50566B5B">
            <wp:extent cx="486000" cy="388800"/>
            <wp:effectExtent l="0" t="0" r="9525" b="0"/>
            <wp:docPr id="108191884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916" w:rsidRPr="007268AB">
        <w:rPr>
          <w:noProof/>
        </w:rPr>
        <w:t xml:space="preserve">                      </w:t>
      </w:r>
      <w:r w:rsidRPr="007268AB">
        <w:rPr>
          <w:noProof/>
        </w:rPr>
        <w:t xml:space="preserve">     </w:t>
      </w:r>
      <w:r w:rsidR="00440916" w:rsidRPr="007268AB">
        <w:rPr>
          <w:noProof/>
        </w:rPr>
        <w:t xml:space="preserve">     </w:t>
      </w:r>
      <w:r w:rsidR="00440916">
        <w:rPr>
          <w:noProof/>
        </w:rPr>
        <w:drawing>
          <wp:inline distT="0" distB="0" distL="0" distR="0" wp14:anchorId="56D225C5" wp14:editId="2F5595A2">
            <wp:extent cx="2203200" cy="334800"/>
            <wp:effectExtent l="0" t="0" r="6985" b="8255"/>
            <wp:docPr id="1407643441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46CC" w14:textId="197E3A18" w:rsidR="00440916" w:rsidRDefault="001F085D" w:rsidP="001F085D">
      <w:pPr>
        <w:pStyle w:val="31"/>
        <w:rPr>
          <w:noProof/>
        </w:rPr>
      </w:pPr>
      <w:bookmarkStart w:id="7" w:name="_Toc168153624"/>
      <w:r>
        <w:rPr>
          <w:noProof/>
        </w:rPr>
        <w:lastRenderedPageBreak/>
        <w:t>Τετραγωνική Ρίζα</w:t>
      </w:r>
      <w:bookmarkEnd w:id="7"/>
    </w:p>
    <w:p w14:paraId="53A97429" w14:textId="34919259" w:rsidR="001F085D" w:rsidRDefault="00152530" w:rsidP="001F085D">
      <w:r>
        <w:rPr>
          <w:noProof/>
        </w:rPr>
        <w:drawing>
          <wp:inline distT="0" distB="0" distL="0" distR="0" wp14:anchorId="0BD8F2CB" wp14:editId="1CE6FC56">
            <wp:extent cx="457200" cy="385200"/>
            <wp:effectExtent l="0" t="0" r="0" b="0"/>
            <wp:docPr id="1471080887" name="Εικόνα 24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05757" name="Εικόνα 24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078">
        <w:rPr>
          <w:noProof/>
        </w:rPr>
        <w:drawing>
          <wp:inline distT="0" distB="0" distL="0" distR="0" wp14:anchorId="50520742" wp14:editId="29154CF7">
            <wp:extent cx="435600" cy="313200"/>
            <wp:effectExtent l="0" t="0" r="3175" b="0"/>
            <wp:docPr id="1413667942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808">
        <w:t xml:space="preserve">                                                             </w:t>
      </w:r>
      <w:r w:rsidR="00340808">
        <w:rPr>
          <w:noProof/>
        </w:rPr>
        <w:drawing>
          <wp:inline distT="0" distB="0" distL="0" distR="0" wp14:anchorId="132D43B9" wp14:editId="081DE268">
            <wp:extent cx="2217600" cy="334800"/>
            <wp:effectExtent l="0" t="0" r="0" b="8255"/>
            <wp:docPr id="679266636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745D" w14:textId="77777777" w:rsidR="00340808" w:rsidRDefault="00340808" w:rsidP="001F085D"/>
    <w:p w14:paraId="5E3CE7BB" w14:textId="399472D3" w:rsidR="00340808" w:rsidRDefault="00347272" w:rsidP="001F085D">
      <w:pPr>
        <w:rPr>
          <w:noProof/>
        </w:rPr>
      </w:pPr>
      <w:r>
        <w:rPr>
          <w:noProof/>
        </w:rPr>
        <w:drawing>
          <wp:inline distT="0" distB="0" distL="0" distR="0" wp14:anchorId="727977C0" wp14:editId="643CEDD5">
            <wp:extent cx="453600" cy="392400"/>
            <wp:effectExtent l="0" t="0" r="3810" b="8255"/>
            <wp:docPr id="1426043203" name="Εικόνα 34" descr="Εικόνα που περιέχει στιγμιότυπο οθόνης, γραμματοσειρά, αριθμό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3203" name="Εικόνα 34" descr="Εικόνα που περιέχει στιγμιότυπο οθόνης, γραμματοσειρά, αριθμό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E6A4B" wp14:editId="2470345E">
            <wp:extent cx="464400" cy="414000"/>
            <wp:effectExtent l="0" t="0" r="0" b="5715"/>
            <wp:doc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8145A" wp14:editId="62D18E3F">
            <wp:extent cx="457200" cy="414000"/>
            <wp:effectExtent l="0" t="0" r="0" b="5715"/>
            <wp:docPr id="1803524239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1DBCC" wp14:editId="06B9FFE6">
            <wp:extent cx="432000" cy="396000"/>
            <wp:effectExtent l="0" t="0" r="6350" b="4445"/>
            <wp:docPr id="58103859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2F5CA" wp14:editId="595C1582">
            <wp:extent cx="435600" cy="313200"/>
            <wp:effectExtent l="0" t="0" r="3175" b="0"/>
            <wp:docPr id="1668805399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4EC">
        <w:rPr>
          <w:noProof/>
        </w:rPr>
        <w:t xml:space="preserve">                       </w:t>
      </w:r>
      <w:r w:rsidR="00D154EC">
        <w:rPr>
          <w:noProof/>
        </w:rPr>
        <w:drawing>
          <wp:inline distT="0" distB="0" distL="0" distR="0" wp14:anchorId="30EA7F44" wp14:editId="699F60FD">
            <wp:extent cx="2206800" cy="313200"/>
            <wp:effectExtent l="0" t="0" r="3175" b="0"/>
            <wp:docPr id="1719871713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0244" w14:textId="632489FA" w:rsidR="00D154EC" w:rsidRDefault="00887A6F" w:rsidP="001F085D">
      <w:pPr>
        <w:rPr>
          <w:noProof/>
        </w:rPr>
      </w:pP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1BFE51E1" wp14:editId="0697E375">
            <wp:extent cx="486000" cy="388800"/>
            <wp:effectExtent l="0" t="0" r="9525" b="0"/>
            <wp:docPr id="1568023535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FCC13B9" wp14:editId="4C393788">
            <wp:extent cx="2221200" cy="320400"/>
            <wp:effectExtent l="0" t="0" r="0" b="3810"/>
            <wp:docPr id="1628533120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1911" w14:textId="008F4CCD" w:rsidR="00887A6F" w:rsidRDefault="007D6F3C" w:rsidP="001F085D">
      <w:pPr>
        <w:rPr>
          <w:noProof/>
        </w:rPr>
      </w:pPr>
      <w:r>
        <w:rPr>
          <w:noProof/>
        </w:rPr>
        <w:t>Ο υπολογισμός της τετραγωνικής ρίζας του 85 θα εκτελεστεί πρώτος, και το αποτέλεσμα θα πολλαπλασιαστεί με το 2.</w:t>
      </w:r>
    </w:p>
    <w:p w14:paraId="5C215F52" w14:textId="77777777" w:rsidR="007D6F3C" w:rsidRDefault="007D6F3C" w:rsidP="001F085D">
      <w:pPr>
        <w:rPr>
          <w:noProof/>
        </w:rPr>
      </w:pPr>
    </w:p>
    <w:p w14:paraId="0885F36D" w14:textId="7C228595" w:rsidR="007D6F3C" w:rsidRDefault="00870305" w:rsidP="00FD6FE1">
      <w:pPr>
        <w:pStyle w:val="31"/>
      </w:pPr>
      <w:bookmarkStart w:id="8" w:name="_Toc168153625"/>
      <w:r>
        <w:t>Ν</w:t>
      </w:r>
      <w:r w:rsidR="00FD6FE1">
        <w:t>-</w:t>
      </w:r>
      <w:proofErr w:type="spellStart"/>
      <w:r w:rsidR="00FD6FE1">
        <w:t>οστή</w:t>
      </w:r>
      <w:proofErr w:type="spellEnd"/>
      <w:r w:rsidR="00FD6FE1">
        <w:t xml:space="preserve"> Ρίζα</w:t>
      </w:r>
      <w:bookmarkEnd w:id="8"/>
    </w:p>
    <w:p w14:paraId="0B2ED769" w14:textId="3010D9F4" w:rsidR="00FD6FE1" w:rsidRDefault="00DB213E" w:rsidP="001F085D">
      <w:r>
        <w:t>Πρώτα δηλώνεται η τάξη της ρίζας, και μετά το υπόρριζο</w:t>
      </w:r>
      <w:r w:rsidR="00086860">
        <w:t>:</w:t>
      </w:r>
    </w:p>
    <w:p w14:paraId="45199F67" w14:textId="4FCF1461" w:rsidR="00DB213E" w:rsidRDefault="00BC5AD6" w:rsidP="001F085D">
      <w:r>
        <w:rPr>
          <w:noProof/>
        </w:rPr>
        <w:drawing>
          <wp:inline distT="0" distB="0" distL="0" distR="0" wp14:anchorId="2E83F3A4" wp14:editId="1726AE20">
            <wp:extent cx="468000" cy="406800"/>
            <wp:effectExtent l="0" t="0" r="8255" b="0"/>
            <wp:docPr id="943387977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55BB31E8" wp14:editId="675E5D5E">
            <wp:extent cx="442800" cy="327600"/>
            <wp:effectExtent l="0" t="0" r="0" b="0"/>
            <wp:docPr id="1648952396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3DC86551" wp14:editId="4BE3B8AE">
            <wp:extent cx="453600" cy="392400"/>
            <wp:effectExtent l="0" t="0" r="3810" b="8255"/>
            <wp:docPr id="30794056" name="Εικόνα 34" descr="Εικόνα που περιέχει στιγμιότυπο οθόνης, γραμματοσειρά, αριθμό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3203" name="Εικόνα 34" descr="Εικόνα που περιέχει στιγμιότυπο οθόνης, γραμματοσειρά, αριθμό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45A">
        <w:rPr>
          <w:noProof/>
        </w:rPr>
        <w:drawing>
          <wp:inline distT="0" distB="0" distL="0" distR="0" wp14:anchorId="58DC8DF4" wp14:editId="7B00C3A4">
            <wp:extent cx="428400" cy="370800"/>
            <wp:effectExtent l="0" t="0" r="0" b="0"/>
            <wp:docPr id="974803424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99C">
        <w:rPr>
          <w:noProof/>
        </w:rPr>
        <w:drawing>
          <wp:inline distT="0" distB="0" distL="0" distR="0" wp14:anchorId="494C47AB" wp14:editId="0E664989">
            <wp:extent cx="486000" cy="388800"/>
            <wp:effectExtent l="0" t="0" r="9525" b="0"/>
            <wp:docPr id="2060616933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07F">
        <w:t xml:space="preserve">                     </w:t>
      </w:r>
      <w:r w:rsidR="00FB007F">
        <w:rPr>
          <w:noProof/>
        </w:rPr>
        <w:drawing>
          <wp:inline distT="0" distB="0" distL="0" distR="0" wp14:anchorId="44F2B146" wp14:editId="0FDBB6CE">
            <wp:extent cx="2214000" cy="320400"/>
            <wp:effectExtent l="0" t="0" r="0" b="3810"/>
            <wp:docPr id="1651951315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CFDA" w14:textId="77777777" w:rsidR="00FB007F" w:rsidRDefault="00FB007F" w:rsidP="001F085D"/>
    <w:p w14:paraId="59CCDFD7" w14:textId="721EE548" w:rsidR="00FB007F" w:rsidRDefault="00E8717D" w:rsidP="001F085D">
      <w:r>
        <w:rPr>
          <w:noProof/>
        </w:rPr>
        <w:drawing>
          <wp:inline distT="0" distB="0" distL="0" distR="0" wp14:anchorId="75C09838" wp14:editId="789C8889">
            <wp:extent cx="432000" cy="396000"/>
            <wp:effectExtent l="0" t="0" r="6350" b="4445"/>
            <wp:docPr id="107760316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052B1" wp14:editId="7E010FD6">
            <wp:extent cx="464400" cy="414000"/>
            <wp:effectExtent l="0" t="0" r="0" b="5715"/>
            <wp:docPr id="690332859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2211" name="Εικόνα 40" descr="Εικόνα που περιέχει στιγμιότυπο οθόνης, σύμβολο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42345" wp14:editId="6499D16D">
            <wp:extent cx="468000" cy="406800"/>
            <wp:effectExtent l="0" t="0" r="8255" b="0"/>
            <wp:docPr id="1262827411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DCBD7" wp14:editId="4021A2A4">
            <wp:extent cx="442800" cy="327600"/>
            <wp:effectExtent l="0" t="0" r="0" b="0"/>
            <wp:docPr id="1446482994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F343B" wp14:editId="1FD3B019">
            <wp:extent cx="457200" cy="414000"/>
            <wp:effectExtent l="0" t="0" r="0" b="5715"/>
            <wp:docPr id="9044554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F244E" wp14:editId="2EA0A8F7">
            <wp:extent cx="486000" cy="388800"/>
            <wp:effectExtent l="0" t="0" r="9525" b="0"/>
            <wp:docPr id="1117139536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73C">
        <w:t xml:space="preserve">        </w:t>
      </w:r>
      <w:r w:rsidR="000B773C">
        <w:rPr>
          <w:noProof/>
        </w:rPr>
        <w:drawing>
          <wp:inline distT="0" distB="0" distL="0" distR="0" wp14:anchorId="078F9217" wp14:editId="70037172">
            <wp:extent cx="2203200" cy="334800"/>
            <wp:effectExtent l="0" t="0" r="6985" b="8255"/>
            <wp:docPr id="1386948605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8AF7" w14:textId="23903EF8" w:rsidR="000B773C" w:rsidRDefault="00086860" w:rsidP="001F085D">
      <w:r>
        <w:t>Πρώτα υπολογίζεται η τρίτης τάξης ρίζα του 8 (=2) και το αποτέλεσμα πολλαπλασιάζεται με το 5</w:t>
      </w:r>
    </w:p>
    <w:p w14:paraId="11566FB8" w14:textId="77777777" w:rsidR="00086860" w:rsidRDefault="00086860" w:rsidP="001F085D"/>
    <w:p w14:paraId="7EAD6CEA" w14:textId="62817B19" w:rsidR="00BA6CE3" w:rsidRDefault="00BA6CE3" w:rsidP="00BA6CE3">
      <w:pPr>
        <w:pStyle w:val="31"/>
      </w:pPr>
      <w:bookmarkStart w:id="9" w:name="_Toc168153626"/>
      <w:r>
        <w:t>Αντίστροφος</w:t>
      </w:r>
      <w:bookmarkEnd w:id="9"/>
    </w:p>
    <w:p w14:paraId="1DEC1BA1" w14:textId="336A60E7" w:rsidR="00BA6CE3" w:rsidRDefault="00A83D30" w:rsidP="001F085D">
      <w:r>
        <w:t xml:space="preserve">Εμφανίζει τον αντίστροφο του αριθμού που </w:t>
      </w:r>
      <w:r w:rsidR="00327C7E">
        <w:t>βρίσκεται στην οθόνη</w:t>
      </w:r>
    </w:p>
    <w:p w14:paraId="5A0AD13E" w14:textId="792A52A4" w:rsidR="00BA6CE3" w:rsidRDefault="00C177E8" w:rsidP="001F085D">
      <w:r>
        <w:rPr>
          <w:noProof/>
        </w:rPr>
        <w:drawing>
          <wp:inline distT="0" distB="0" distL="0" distR="0" wp14:anchorId="742FDD05" wp14:editId="6B3F062B">
            <wp:extent cx="457200" cy="414000"/>
            <wp:effectExtent l="0" t="0" r="0" b="5715"/>
            <wp:docPr id="92696155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29DA8" wp14:editId="4748149A">
            <wp:extent cx="442800" cy="327600"/>
            <wp:effectExtent l="0" t="0" r="0" b="0"/>
            <wp:docPr id="165908813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B75">
        <w:rPr>
          <w:noProof/>
        </w:rPr>
        <w:t xml:space="preserve">                                                             </w:t>
      </w:r>
      <w:r w:rsidR="005F0B75">
        <w:rPr>
          <w:noProof/>
        </w:rPr>
        <w:drawing>
          <wp:inline distT="0" distB="0" distL="0" distR="0" wp14:anchorId="119EBA4A" wp14:editId="334B2379">
            <wp:extent cx="2221200" cy="334800"/>
            <wp:effectExtent l="0" t="0" r="8255" b="8255"/>
            <wp:docPr id="1301642193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7002" w14:textId="77777777" w:rsidR="00BA6CE3" w:rsidRDefault="00BA6CE3" w:rsidP="001F085D"/>
    <w:p w14:paraId="19B27B7A" w14:textId="48CD4A42" w:rsidR="005F0B75" w:rsidRDefault="00C765D0" w:rsidP="001F085D">
      <w:r>
        <w:rPr>
          <w:noProof/>
        </w:rPr>
        <w:drawing>
          <wp:inline distT="0" distB="0" distL="0" distR="0" wp14:anchorId="08CEAFBC" wp14:editId="7C388354">
            <wp:extent cx="468000" cy="406800"/>
            <wp:effectExtent l="0" t="0" r="8255" b="0"/>
            <wp:docPr id="1985039698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7279" name="Εικόνα 10" descr="Εικόνα που περιέχει στιγμιότυπο οθόνης, γραμματοσειρά, ορθογώνιο παραλληλόγραμμο,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4EA78B42" wp14:editId="53D2823A">
            <wp:extent cx="482400" cy="399600"/>
            <wp:effectExtent l="0" t="0" r="0" b="635"/>
            <wp:docPr id="895608753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6AC922F4" wp14:editId="414EEBAB">
            <wp:extent cx="432000" cy="396000"/>
            <wp:effectExtent l="0" t="0" r="6350" b="4445"/>
            <wp:docPr id="193692484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rPr>
          <w:noProof/>
        </w:rPr>
        <w:drawing>
          <wp:inline distT="0" distB="0" distL="0" distR="0" wp14:anchorId="3E191AE3" wp14:editId="642959AB">
            <wp:extent cx="442800" cy="327600"/>
            <wp:effectExtent l="0" t="0" r="0" b="0"/>
            <wp:docPr id="869368983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72F">
        <w:t xml:space="preserve">                                  </w:t>
      </w:r>
      <w:r w:rsidR="0068372F">
        <w:rPr>
          <w:noProof/>
        </w:rPr>
        <w:drawing>
          <wp:inline distT="0" distB="0" distL="0" distR="0" wp14:anchorId="2B874086" wp14:editId="3B1C9D7C">
            <wp:extent cx="2221200" cy="334800"/>
            <wp:effectExtent l="0" t="0" r="8255" b="8255"/>
            <wp:docPr id="2086208519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37B9" w14:textId="6DFE6F43" w:rsidR="00BA6CE3" w:rsidRDefault="0068372F" w:rsidP="001F085D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336DA346" wp14:editId="101D8CB3">
            <wp:extent cx="486000" cy="388800"/>
            <wp:effectExtent l="0" t="0" r="9525" b="0"/>
            <wp:docPr id="10709118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25A773D7" wp14:editId="3B0D9D67">
            <wp:extent cx="2246400" cy="356400"/>
            <wp:effectExtent l="0" t="0" r="1905" b="5715"/>
            <wp:docPr id="1898182063" name="Εικόνα 55" descr="Εικόνα που περιέχει πράσινο, κείμενο, ορθογώνιο παραλληλόγραμμο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82063" name="Εικόνα 55" descr="Εικόνα που περιέχει πράσινο, κείμενο, ορθογώνιο παραλληλόγραμμο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D1A1" w14:textId="77777777" w:rsidR="00BA6CE3" w:rsidRPr="007D3F0D" w:rsidRDefault="00BA6CE3" w:rsidP="001F085D"/>
    <w:p w14:paraId="71AFC33B" w14:textId="417FD709" w:rsidR="00BA6CE3" w:rsidRDefault="007D3F0D" w:rsidP="007D3F0D">
      <w:pPr>
        <w:pStyle w:val="31"/>
      </w:pPr>
      <w:bookmarkStart w:id="10" w:name="_Toc168153627"/>
      <w:r>
        <w:lastRenderedPageBreak/>
        <w:t>Ποσοστό</w:t>
      </w:r>
      <w:bookmarkEnd w:id="10"/>
    </w:p>
    <w:p w14:paraId="6377B4C1" w14:textId="4F5C8994" w:rsidR="00B873C7" w:rsidRDefault="0005390D" w:rsidP="001F085D">
      <w:r>
        <w:t xml:space="preserve">Αν το πλήκτρο </w:t>
      </w:r>
      <w:r w:rsidR="00745A09">
        <w:rPr>
          <w:noProof/>
        </w:rPr>
        <w:drawing>
          <wp:inline distT="0" distB="0" distL="0" distR="0" wp14:anchorId="76185D9F" wp14:editId="3211A596">
            <wp:extent cx="260350" cy="216958"/>
            <wp:effectExtent l="0" t="0" r="6350" b="0"/>
            <wp:docPr id="188399246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έναν αριθμό, εμφανίζει το </w:t>
      </w:r>
      <w:r w:rsidR="00B873C7">
        <w:t>εκατοστό του αριθμού αυτού</w:t>
      </w:r>
      <w:r w:rsidR="00E559EB">
        <w:t>:</w:t>
      </w:r>
    </w:p>
    <w:p w14:paraId="5EF2D799" w14:textId="20265C0D" w:rsidR="00913634" w:rsidRDefault="00913634" w:rsidP="001F085D">
      <w:r>
        <w:rPr>
          <w:noProof/>
        </w:rPr>
        <w:drawing>
          <wp:inline distT="0" distB="0" distL="0" distR="0" wp14:anchorId="650C2638" wp14:editId="1E231D6B">
            <wp:extent cx="432000" cy="396000"/>
            <wp:effectExtent l="0" t="0" r="6350" b="4445"/>
            <wp:docPr id="180933700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048">
        <w:rPr>
          <w:noProof/>
        </w:rPr>
        <w:drawing>
          <wp:inline distT="0" distB="0" distL="0" distR="0" wp14:anchorId="29DF2E75" wp14:editId="2085FC55">
            <wp:extent cx="453600" cy="378000"/>
            <wp:effectExtent l="0" t="0" r="3810" b="3175"/>
            <wp:docPr id="67897825" name="Εικόνα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048">
        <w:t xml:space="preserve">                                                             </w:t>
      </w:r>
      <w:r w:rsidR="00874048">
        <w:rPr>
          <w:noProof/>
        </w:rPr>
        <w:drawing>
          <wp:inline distT="0" distB="0" distL="0" distR="0" wp14:anchorId="213C1ADF" wp14:editId="5E849B69">
            <wp:extent cx="2221200" cy="327600"/>
            <wp:effectExtent l="0" t="0" r="0" b="0"/>
            <wp:docPr id="276866275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A93C" w14:textId="77777777" w:rsidR="00874048" w:rsidRDefault="00874048" w:rsidP="001F085D"/>
    <w:p w14:paraId="576074A4" w14:textId="00657595" w:rsidR="00874048" w:rsidRDefault="009143BC" w:rsidP="001F085D">
      <w:r>
        <w:t xml:space="preserve">Αν το πλήκτρο </w:t>
      </w:r>
      <w:r>
        <w:rPr>
          <w:noProof/>
        </w:rPr>
        <w:drawing>
          <wp:inline distT="0" distB="0" distL="0" distR="0" wp14:anchorId="6D9B6927" wp14:editId="7E1DF6C6">
            <wp:extent cx="260350" cy="216958"/>
            <wp:effectExtent l="0" t="0" r="6350" b="0"/>
            <wp:docPr id="2011734487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μια διαίρεση, εμφανίζει το ποσοστιαίο αποτέλεσμα αυτής της διαίρεσης</w:t>
      </w:r>
      <w:r w:rsidR="00E559EB">
        <w:t>:</w:t>
      </w:r>
    </w:p>
    <w:p w14:paraId="6533A5A8" w14:textId="6A2BECF1" w:rsidR="00874048" w:rsidRDefault="00E559EB" w:rsidP="001F085D">
      <w:r>
        <w:rPr>
          <w:noProof/>
        </w:rPr>
        <w:drawing>
          <wp:inline distT="0" distB="0" distL="0" distR="0" wp14:anchorId="72D03A2D" wp14:editId="4629E53E">
            <wp:extent cx="453600" cy="385200"/>
            <wp:effectExtent l="0" t="0" r="3810" b="0"/>
            <wp:docPr id="1034480741" name="Εικόνα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FE438" wp14:editId="6A61D4B4">
            <wp:extent cx="453600" cy="399600"/>
            <wp:effectExtent l="0" t="0" r="3810" b="635"/>
            <wp:docPr id="1694268467" name="Εικόνα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68467" name="Εικόνα 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D20BB" wp14:editId="369D5058">
            <wp:extent cx="457200" cy="414000"/>
            <wp:effectExtent l="0" t="0" r="0" b="5715"/>
            <wp:docPr id="99751691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18BC8" wp14:editId="21855F29">
            <wp:extent cx="453600" cy="378000"/>
            <wp:effectExtent l="0" t="0" r="3810" b="3175"/>
            <wp:docPr id="2073205915" name="Εικόνα 57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5915" name="Εικόνα 57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726">
        <w:t xml:space="preserve">                                  </w:t>
      </w:r>
      <w:r w:rsidR="00211726">
        <w:rPr>
          <w:noProof/>
        </w:rPr>
        <w:drawing>
          <wp:inline distT="0" distB="0" distL="0" distR="0" wp14:anchorId="0C29B9F0" wp14:editId="679BD739">
            <wp:extent cx="2232000" cy="327600"/>
            <wp:effectExtent l="0" t="0" r="0" b="0"/>
            <wp:docPr id="538912077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315D" w14:textId="77777777" w:rsidR="00211726" w:rsidRDefault="00211726" w:rsidP="001F085D"/>
    <w:p w14:paraId="10151D92" w14:textId="2C20634E" w:rsidR="00BA6CE3" w:rsidRDefault="00B873C7" w:rsidP="001F085D">
      <w:r>
        <w:t xml:space="preserve">Αν το πλήκτρο </w:t>
      </w:r>
      <w:r w:rsidR="00745A09">
        <w:rPr>
          <w:noProof/>
        </w:rPr>
        <w:drawing>
          <wp:inline distT="0" distB="0" distL="0" distR="0" wp14:anchorId="1FB3F8FB" wp14:editId="5C6F3A04">
            <wp:extent cx="260350" cy="216958"/>
            <wp:effectExtent l="0" t="0" r="6350" b="0"/>
            <wp:docPr id="1081037466" name="Εικόνα 56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46" name="Εικόνα 56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4" cy="22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πατηθεί μετά από μια </w:t>
      </w:r>
      <w:r w:rsidR="009143BC">
        <w:t xml:space="preserve">άλλη βασική πράξη, </w:t>
      </w:r>
      <w:r w:rsidR="006078B9">
        <w:t xml:space="preserve">γίνεται ο υπολογισμός της πράξης αυτής μεταξύ του πρώτου </w:t>
      </w:r>
      <w:proofErr w:type="spellStart"/>
      <w:r w:rsidR="006078B9">
        <w:t>τελεστέου</w:t>
      </w:r>
      <w:proofErr w:type="spellEnd"/>
      <w:r w:rsidR="006078B9">
        <w:t xml:space="preserve"> και του </w:t>
      </w:r>
      <w:r w:rsidR="00DF04C1">
        <w:t>ποσοστού του</w:t>
      </w:r>
      <w:r w:rsidR="006078B9">
        <w:t>.</w:t>
      </w:r>
    </w:p>
    <w:p w14:paraId="68BEFF07" w14:textId="0DD2E8E5" w:rsidR="008166F1" w:rsidRDefault="008166F1" w:rsidP="001F085D">
      <w:r>
        <w:t xml:space="preserve">Στο παράδειγμα που ακολουθεί εκτελείται η πράξη 5 + </w:t>
      </w:r>
      <w:r w:rsidR="00B8392A">
        <w:t>5*(</w:t>
      </w:r>
      <w:r>
        <w:t>24</w:t>
      </w:r>
      <w:r w:rsidR="00B8392A">
        <w:t>/100)= 6,2</w:t>
      </w:r>
    </w:p>
    <w:p w14:paraId="33391614" w14:textId="78AC9589" w:rsidR="00086860" w:rsidRDefault="00913634" w:rsidP="001F085D">
      <w:r>
        <w:rPr>
          <w:noProof/>
        </w:rPr>
        <w:drawing>
          <wp:inline distT="0" distB="0" distL="0" distR="0" wp14:anchorId="73E96960" wp14:editId="5C7C806F">
            <wp:extent cx="432000" cy="396000"/>
            <wp:effectExtent l="0" t="0" r="6350" b="4445"/>
            <wp:docPr id="1051700585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DD0">
        <w:rPr>
          <w:noProof/>
        </w:rPr>
        <w:drawing>
          <wp:inline distT="0" distB="0" distL="0" distR="0" wp14:anchorId="0306CCAF" wp14:editId="0C849D84">
            <wp:extent cx="482400" cy="399600"/>
            <wp:effectExtent l="0" t="0" r="0" b="635"/>
            <wp:docPr id="282194748" name="Εικόνα 53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4748" name="Εικόνα 53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7D">
        <w:rPr>
          <w:noProof/>
        </w:rPr>
        <w:drawing>
          <wp:inline distT="0" distB="0" distL="0" distR="0" wp14:anchorId="280E0C98" wp14:editId="680E4A6E">
            <wp:extent cx="453600" cy="392400"/>
            <wp:effectExtent l="0" t="0" r="3810" b="8255"/>
            <wp:docPr id="1731109532" name="Εικόνα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E7D">
        <w:rPr>
          <w:noProof/>
        </w:rPr>
        <w:drawing>
          <wp:inline distT="0" distB="0" distL="0" distR="0" wp14:anchorId="36BC900D" wp14:editId="5E2C643C">
            <wp:extent cx="428400" cy="399600"/>
            <wp:effectExtent l="0" t="0" r="0" b="635"/>
            <wp:docPr id="962729887" name="Εικόνα 63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9887" name="Εικόνα 63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DD0">
        <w:rPr>
          <w:noProof/>
        </w:rPr>
        <w:drawing>
          <wp:inline distT="0" distB="0" distL="0" distR="0" wp14:anchorId="4074084C" wp14:editId="619CA08D">
            <wp:extent cx="453600" cy="378000"/>
            <wp:effectExtent l="0" t="0" r="3810" b="3175"/>
            <wp:docPr id="1620273193" name="Εικόνα 57" descr="Εικόνα που περιέχει στιγμιότυπο οθόνης, κείμενο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5915" name="Εικόνα 57" descr="Εικόνα που περιέχει στιγμιότυπο οθόνης, κείμενο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2DB">
        <w:t xml:space="preserve">        </w:t>
      </w:r>
      <w:r w:rsidR="00A1340B">
        <w:t xml:space="preserve"> </w:t>
      </w:r>
      <w:r w:rsidR="008232DB">
        <w:t xml:space="preserve">            </w:t>
      </w:r>
      <w:r w:rsidR="00A1340B">
        <w:rPr>
          <w:noProof/>
        </w:rPr>
        <w:drawing>
          <wp:inline distT="0" distB="0" distL="0" distR="0" wp14:anchorId="5B650681" wp14:editId="21943CB4">
            <wp:extent cx="2242800" cy="324000"/>
            <wp:effectExtent l="0" t="0" r="5715" b="0"/>
            <wp:docPr id="141300536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71DB" w14:textId="77777777" w:rsidR="0008528E" w:rsidRPr="007D3F0D" w:rsidRDefault="0008528E" w:rsidP="001F085D"/>
    <w:p w14:paraId="00E43D25" w14:textId="7A796D1C" w:rsidR="0008528E" w:rsidRDefault="007D3D1F" w:rsidP="007D3D1F">
      <w:pPr>
        <w:pStyle w:val="31"/>
      </w:pPr>
      <w:bookmarkStart w:id="11" w:name="_Toc168153628"/>
      <w:r>
        <w:t>Παραγοντικό</w:t>
      </w:r>
      <w:bookmarkEnd w:id="11"/>
    </w:p>
    <w:p w14:paraId="10AB4A73" w14:textId="0B853609" w:rsidR="002D69A2" w:rsidRDefault="002D69A2" w:rsidP="001F085D">
      <w:r>
        <w:rPr>
          <w:noProof/>
        </w:rPr>
        <w:drawing>
          <wp:inline distT="0" distB="0" distL="0" distR="0" wp14:anchorId="70391BEE" wp14:editId="59F160A3">
            <wp:extent cx="457200" cy="414000"/>
            <wp:effectExtent l="0" t="0" r="0" b="5715"/>
            <wp:docPr id="207766998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BE342" wp14:editId="256E4AF6">
            <wp:extent cx="442800" cy="374400"/>
            <wp:effectExtent l="0" t="0" r="0" b="6985"/>
            <wp:docPr id="556134720" name="Εικόνα 15" descr="Εικόνα που περιέχει στιγμιότυπο οθόνης, γραφικ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4720" name="Εικόνα 15" descr="Εικόνα που περιέχει στιγμιότυπο οθόνης, γραφικ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97C09" wp14:editId="6F2812D3">
            <wp:extent cx="446400" cy="327600"/>
            <wp:effectExtent l="0" t="0" r="0" b="0"/>
            <wp:docPr id="160638441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A4D">
        <w:rPr>
          <w:noProof/>
        </w:rPr>
        <w:t xml:space="preserve">                                                </w:t>
      </w:r>
      <w:r w:rsidR="00364A4D">
        <w:rPr>
          <w:noProof/>
        </w:rPr>
        <w:drawing>
          <wp:inline distT="0" distB="0" distL="0" distR="0" wp14:anchorId="5A3296A3" wp14:editId="687AB73E">
            <wp:extent cx="2232000" cy="327600"/>
            <wp:effectExtent l="0" t="0" r="0" b="0"/>
            <wp:docPr id="1617778398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40C5" w14:textId="77777777" w:rsidR="00A24DFC" w:rsidRDefault="00A24DFC" w:rsidP="001F085D"/>
    <w:p w14:paraId="5AFCCE2B" w14:textId="32A7AB14" w:rsidR="0008528E" w:rsidRDefault="00591C68" w:rsidP="001F085D">
      <w:r>
        <w:rPr>
          <w:noProof/>
        </w:rPr>
        <w:drawing>
          <wp:inline distT="0" distB="0" distL="0" distR="0" wp14:anchorId="200DD693" wp14:editId="4DED76C8">
            <wp:extent cx="457200" cy="414000"/>
            <wp:effectExtent l="0" t="0" r="0" b="5715"/>
            <wp:docPr id="1744919014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458E6160" wp14:editId="023A8016">
            <wp:extent cx="482400" cy="399600"/>
            <wp:effectExtent l="0" t="0" r="0" b="635"/>
            <wp:docPr id="1002074180" name="Εικόνα 53" descr="Εικόνα που περιέχει σύμβολο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94748" name="Εικόνα 53" descr="Εικόνα που περιέχει σύμβολο, ορθογώνιο παραλληλόγραμμ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75E50149" wp14:editId="6D6F5703">
            <wp:extent cx="432000" cy="396000"/>
            <wp:effectExtent l="0" t="0" r="6350" b="4445"/>
            <wp:docPr id="765105253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54">
        <w:rPr>
          <w:noProof/>
        </w:rPr>
        <w:drawing>
          <wp:inline distT="0" distB="0" distL="0" distR="0" wp14:anchorId="062ECFDA" wp14:editId="4CE8A3F4">
            <wp:extent cx="446400" cy="327600"/>
            <wp:effectExtent l="0" t="0" r="0" b="0"/>
            <wp:docPr id="180137589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0CD">
        <w:t xml:space="preserve">                                   </w:t>
      </w:r>
      <w:r w:rsidR="00F270CD">
        <w:rPr>
          <w:noProof/>
        </w:rPr>
        <w:drawing>
          <wp:inline distT="0" distB="0" distL="0" distR="0" wp14:anchorId="41C560A2" wp14:editId="1833DAC3">
            <wp:extent cx="2196000" cy="306000"/>
            <wp:effectExtent l="0" t="0" r="0" b="0"/>
            <wp:docPr id="64040493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5D0D" w14:textId="15A732E1" w:rsidR="00F270CD" w:rsidRPr="007D3F0D" w:rsidRDefault="00F270CD" w:rsidP="001F085D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242C6DCA" wp14:editId="577CA111">
            <wp:extent cx="486000" cy="388800"/>
            <wp:effectExtent l="0" t="0" r="9525" b="0"/>
            <wp:docPr id="226141749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290" name="Εικόνα 21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>
        <w:rPr>
          <w:noProof/>
        </w:rPr>
        <w:drawing>
          <wp:inline distT="0" distB="0" distL="0" distR="0" wp14:anchorId="3F6B9BAF" wp14:editId="50DBB78D">
            <wp:extent cx="2221200" cy="320400"/>
            <wp:effectExtent l="0" t="0" r="0" b="3810"/>
            <wp:docPr id="213696996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5E73" w14:textId="77777777" w:rsidR="0008528E" w:rsidRDefault="0008528E" w:rsidP="001F085D"/>
    <w:p w14:paraId="75AF4F47" w14:textId="5F43C47F" w:rsidR="006D1982" w:rsidRDefault="006D1982" w:rsidP="00731BA6">
      <w:pPr>
        <w:pStyle w:val="31"/>
      </w:pPr>
      <w:bookmarkStart w:id="12" w:name="_Toc168153629"/>
      <w:r>
        <w:t xml:space="preserve">Φυσικός ή </w:t>
      </w:r>
      <w:proofErr w:type="spellStart"/>
      <w:r>
        <w:t>Νεπέριος</w:t>
      </w:r>
      <w:proofErr w:type="spellEnd"/>
      <w:r>
        <w:t xml:space="preserve"> Λογάριθμος</w:t>
      </w:r>
      <w:bookmarkEnd w:id="12"/>
    </w:p>
    <w:p w14:paraId="42777996" w14:textId="2467E4DA" w:rsidR="006D1982" w:rsidRDefault="00821E17" w:rsidP="001F085D">
      <w:r>
        <w:rPr>
          <w:noProof/>
        </w:rPr>
        <w:drawing>
          <wp:inline distT="0" distB="0" distL="0" distR="0" wp14:anchorId="7178CBA1" wp14:editId="4228CD55">
            <wp:extent cx="432000" cy="396000"/>
            <wp:effectExtent l="0" t="0" r="6350" b="4445"/>
            <wp:docPr id="1798720039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778" name="Εικόνα 2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31D4">
        <w:rPr>
          <w:noProof/>
        </w:rPr>
        <w:drawing>
          <wp:inline distT="0" distB="0" distL="0" distR="0" wp14:anchorId="7F139BBE" wp14:editId="43EBFF42">
            <wp:extent cx="460800" cy="349200"/>
            <wp:effectExtent l="0" t="0" r="0" b="0"/>
            <wp:docPr id="732365117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BA6" w:rsidRPr="00485EC2">
        <w:t xml:space="preserve">                                                             </w:t>
      </w:r>
      <w:r w:rsidR="00731BA6">
        <w:rPr>
          <w:noProof/>
          <w:lang w:val="en-US"/>
        </w:rPr>
        <w:drawing>
          <wp:inline distT="0" distB="0" distL="0" distR="0" wp14:anchorId="224D7830" wp14:editId="6CD0FF4B">
            <wp:extent cx="2224800" cy="320400"/>
            <wp:effectExtent l="0" t="0" r="4445" b="3810"/>
            <wp:docPr id="1585861652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CB32" w14:textId="77777777" w:rsidR="00F94D1B" w:rsidRPr="00485EC2" w:rsidRDefault="00F94D1B" w:rsidP="001F085D"/>
    <w:p w14:paraId="52F3E17C" w14:textId="0696F821" w:rsidR="0008528E" w:rsidRPr="007268AB" w:rsidRDefault="00731BA6" w:rsidP="001F085D">
      <w:r>
        <w:lastRenderedPageBreak/>
        <w:t xml:space="preserve">Αν </w:t>
      </w:r>
      <w:r w:rsidR="00485EC2">
        <w:t xml:space="preserve">το </w:t>
      </w:r>
      <w:r w:rsidR="00442A1F">
        <w:t xml:space="preserve">όρισμα δεν είναι αριθμός μεγαλύτερος από το 0, </w:t>
      </w:r>
      <w:r w:rsidR="00C53524">
        <w:t>προκύπτει σφάλμα</w:t>
      </w:r>
      <w:r w:rsidR="004828FE">
        <w:t xml:space="preserve">. </w:t>
      </w:r>
      <w:r w:rsidR="001F685C">
        <w:t xml:space="preserve">Για παράδειγμα, </w:t>
      </w:r>
      <w:r w:rsidR="001F685C">
        <w:rPr>
          <w:lang w:val="en-US"/>
        </w:rPr>
        <w:t>ln</w:t>
      </w:r>
      <w:r w:rsidR="001F685C" w:rsidRPr="007268AB">
        <w:t>(-8):</w:t>
      </w:r>
    </w:p>
    <w:p w14:paraId="15B241FC" w14:textId="128B5F93" w:rsidR="00C53524" w:rsidRPr="007268AB" w:rsidRDefault="00C53524" w:rsidP="001F085D">
      <w:pPr>
        <w:rPr>
          <w:noProof/>
        </w:rPr>
      </w:pPr>
      <w:r>
        <w:rPr>
          <w:noProof/>
        </w:rPr>
        <w:drawing>
          <wp:inline distT="0" distB="0" distL="0" distR="0" wp14:anchorId="45C2F293" wp14:editId="25DF3151">
            <wp:extent cx="460800" cy="388800"/>
            <wp:effectExtent l="0" t="0" r="0" b="0"/>
            <wp:docPr id="2125333803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0D6B3" wp14:editId="1729695F">
            <wp:extent cx="457200" cy="414000"/>
            <wp:effectExtent l="0" t="0" r="0" b="5715"/>
            <wp:docPr id="1284164579" name="Εικόνα 6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9874" name="Εικόνα 6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F6077" wp14:editId="046497C4">
            <wp:extent cx="460800" cy="349200"/>
            <wp:effectExtent l="0" t="0" r="0" b="0"/>
            <wp:docPr id="146293187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8FE">
        <w:rPr>
          <w:noProof/>
        </w:rPr>
        <w:t xml:space="preserve">                                               </w:t>
      </w:r>
      <w:r w:rsidR="004828FE">
        <w:rPr>
          <w:noProof/>
        </w:rPr>
        <w:drawing>
          <wp:inline distT="0" distB="0" distL="0" distR="0" wp14:anchorId="189C27ED" wp14:editId="5492FC20">
            <wp:extent cx="2232000" cy="349200"/>
            <wp:effectExtent l="0" t="0" r="0" b="0"/>
            <wp:docPr id="357540404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BDCC" w14:textId="77777777" w:rsidR="001F685C" w:rsidRPr="007268AB" w:rsidRDefault="001F685C" w:rsidP="001F085D">
      <w:pPr>
        <w:rPr>
          <w:noProof/>
        </w:rPr>
      </w:pPr>
    </w:p>
    <w:p w14:paraId="08A3C351" w14:textId="090D0430" w:rsidR="001F685C" w:rsidRDefault="001F685C" w:rsidP="001F685C">
      <w:pPr>
        <w:pStyle w:val="31"/>
        <w:rPr>
          <w:noProof/>
        </w:rPr>
      </w:pPr>
      <w:bookmarkStart w:id="13" w:name="_Toc168153630"/>
      <w:r>
        <w:rPr>
          <w:noProof/>
        </w:rPr>
        <w:t>Δεκαδικός Λογάριθμος</w:t>
      </w:r>
      <w:bookmarkEnd w:id="13"/>
    </w:p>
    <w:p w14:paraId="16237511" w14:textId="3A06A615" w:rsidR="001F685C" w:rsidRPr="001F685C" w:rsidRDefault="00770AFE" w:rsidP="001F085D">
      <w:r>
        <w:rPr>
          <w:noProof/>
        </w:rPr>
        <w:drawing>
          <wp:inline distT="0" distB="0" distL="0" distR="0" wp14:anchorId="3B6B12D1" wp14:editId="61FC4EAB">
            <wp:extent cx="460800" cy="388800"/>
            <wp:effectExtent l="0" t="0" r="0" b="0"/>
            <wp:docPr id="1060732941" name="Εικόνα 10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32941" name="Εικόνα 10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C9D70" wp14:editId="2762CEEA">
            <wp:extent cx="442800" cy="388800"/>
            <wp:effectExtent l="0" t="0" r="0" b="0"/>
            <wp:docPr id="1388245682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94DFD" wp14:editId="14A8A3DA">
            <wp:extent cx="453600" cy="338400"/>
            <wp:effectExtent l="0" t="0" r="3810" b="5080"/>
            <wp:docPr id="2045254711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906">
        <w:t xml:space="preserve">                                                </w:t>
      </w:r>
      <w:r w:rsidR="00ED2702">
        <w:rPr>
          <w:noProof/>
        </w:rPr>
        <w:drawing>
          <wp:inline distT="0" distB="0" distL="0" distR="0" wp14:anchorId="53AE08E6" wp14:editId="24A2A88E">
            <wp:extent cx="2214000" cy="313200"/>
            <wp:effectExtent l="0" t="0" r="0" b="0"/>
            <wp:docPr id="914591672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EBD4" w14:textId="1D15A524" w:rsidR="0008528E" w:rsidRDefault="009E6906" w:rsidP="001F085D">
      <w:r>
        <w:t xml:space="preserve">Ομοίως με το </w:t>
      </w:r>
      <w:r>
        <w:rPr>
          <w:lang w:val="en-US"/>
        </w:rPr>
        <w:t>ln</w:t>
      </w:r>
      <w:r w:rsidRPr="009E6906">
        <w:t xml:space="preserve">, </w:t>
      </w:r>
      <w:r>
        <w:t xml:space="preserve">το όρισμα πρέπει να είναι </w:t>
      </w:r>
      <w:r w:rsidR="00825248">
        <w:t>ένας αριθμός μεγαλύτερος του 0</w:t>
      </w:r>
    </w:p>
    <w:p w14:paraId="0F5318E3" w14:textId="2607A535" w:rsidR="00825248" w:rsidRPr="007268AB" w:rsidRDefault="0030313D" w:rsidP="001F085D">
      <w:pPr>
        <w:rPr>
          <w:noProof/>
        </w:rPr>
      </w:pPr>
      <w:r>
        <w:rPr>
          <w:noProof/>
        </w:rPr>
        <w:drawing>
          <wp:inline distT="0" distB="0" distL="0" distR="0" wp14:anchorId="065E6E3C" wp14:editId="04B4778A">
            <wp:extent cx="442800" cy="374400"/>
            <wp:effectExtent l="0" t="0" r="0" b="6985"/>
            <wp:docPr id="909226916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9D2A1" wp14:editId="5582599B">
            <wp:extent cx="453600" cy="338400"/>
            <wp:effectExtent l="0" t="0" r="3810" b="5080"/>
            <wp:docPr id="1995726728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3F2CDA59" wp14:editId="36C15A9B">
            <wp:extent cx="2232000" cy="349200"/>
            <wp:effectExtent l="0" t="0" r="0" b="0"/>
            <wp:docPr id="1673311624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2846" w14:textId="77777777" w:rsidR="009D08D4" w:rsidRPr="007268AB" w:rsidRDefault="009D08D4" w:rsidP="001F085D">
      <w:pPr>
        <w:rPr>
          <w:noProof/>
        </w:rPr>
      </w:pPr>
    </w:p>
    <w:p w14:paraId="5B075942" w14:textId="5C46FEDE" w:rsidR="009D08D4" w:rsidRDefault="00A5640E" w:rsidP="00A5640E">
      <w:pPr>
        <w:pStyle w:val="31"/>
        <w:rPr>
          <w:noProof/>
        </w:rPr>
      </w:pPr>
      <w:bookmarkStart w:id="14" w:name="_Toc168153631"/>
      <w:r>
        <w:rPr>
          <w:noProof/>
        </w:rPr>
        <w:t>Στρογγυλοποίηση Στον Μεγαλύτερο Ακέραιο</w:t>
      </w:r>
      <w:bookmarkEnd w:id="14"/>
    </w:p>
    <w:p w14:paraId="067739C3" w14:textId="3BA9B58A" w:rsidR="00F94D1B" w:rsidRDefault="00E972EC" w:rsidP="00F94D1B">
      <w:r>
        <w:t>Στρογγυλοποιεί τον αριθμό της οθόνης στον αμέσως μεγαλύτερο ακέραιο</w:t>
      </w:r>
    </w:p>
    <w:p w14:paraId="1AC51E5D" w14:textId="7313E557" w:rsidR="00362B0F" w:rsidRDefault="00193D8E" w:rsidP="00F94D1B">
      <w:pPr>
        <w:rPr>
          <w:noProof/>
        </w:rPr>
      </w:pPr>
      <w:r>
        <w:rPr>
          <w:noProof/>
        </w:rPr>
        <w:drawing>
          <wp:inline distT="0" distB="0" distL="0" distR="0" wp14:anchorId="29F625D3" wp14:editId="6315E49F">
            <wp:extent cx="453600" cy="338400"/>
            <wp:effectExtent l="0" t="0" r="3810" b="5080"/>
            <wp:docPr id="316003038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0F">
        <w:rPr>
          <w:noProof/>
        </w:rPr>
        <w:t xml:space="preserve">                                                                         </w:t>
      </w:r>
      <w:r w:rsidR="00362B0F">
        <w:rPr>
          <w:noProof/>
        </w:rPr>
        <w:drawing>
          <wp:inline distT="0" distB="0" distL="0" distR="0" wp14:anchorId="49FD047C" wp14:editId="0AA1F21A">
            <wp:extent cx="2232000" cy="291600"/>
            <wp:effectExtent l="0" t="0" r="0" b="0"/>
            <wp:docPr id="708867163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97D7" w14:textId="6C5B622F" w:rsidR="00E972EC" w:rsidRPr="00F94D1B" w:rsidRDefault="00362B0F" w:rsidP="00F94D1B">
      <w:r>
        <w:rPr>
          <w:noProof/>
        </w:rPr>
        <w:drawing>
          <wp:inline distT="0" distB="0" distL="0" distR="0" wp14:anchorId="0F67F20E" wp14:editId="50AC665F">
            <wp:extent cx="442800" cy="374400"/>
            <wp:effectExtent l="0" t="0" r="0" b="6985"/>
            <wp:docPr id="561065535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14867A0C" wp14:editId="6C4CFFA1">
            <wp:extent cx="2196000" cy="306000"/>
            <wp:effectExtent l="0" t="0" r="0" b="0"/>
            <wp:docPr id="34808080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7879" w14:textId="77777777" w:rsidR="00A5640E" w:rsidRDefault="00A5640E" w:rsidP="001F085D">
      <w:pPr>
        <w:rPr>
          <w:noProof/>
        </w:rPr>
      </w:pPr>
    </w:p>
    <w:p w14:paraId="14AE39B7" w14:textId="11385697" w:rsidR="00A5640E" w:rsidRDefault="00A5640E" w:rsidP="00A5640E">
      <w:pPr>
        <w:pStyle w:val="31"/>
        <w:rPr>
          <w:noProof/>
        </w:rPr>
      </w:pPr>
      <w:bookmarkStart w:id="15" w:name="_Toc168153632"/>
      <w:r>
        <w:rPr>
          <w:noProof/>
        </w:rPr>
        <w:t>Στρογγυλοποίηση Στον Μικρότερο Ακέραιο</w:t>
      </w:r>
      <w:bookmarkEnd w:id="15"/>
    </w:p>
    <w:p w14:paraId="0FE05BFB" w14:textId="79B62B84" w:rsidR="0060213A" w:rsidRDefault="0060213A" w:rsidP="0060213A">
      <w:r>
        <w:t>Στρογγυλοποιεί τον αριθμό της οθόνης στον αμέσως μικρότερο ακέραιο</w:t>
      </w:r>
    </w:p>
    <w:p w14:paraId="7AD3278D" w14:textId="19FC410B" w:rsidR="00A5640E" w:rsidRPr="009D08D4" w:rsidRDefault="0060213A" w:rsidP="001F085D">
      <w:r>
        <w:rPr>
          <w:noProof/>
        </w:rPr>
        <w:drawing>
          <wp:inline distT="0" distB="0" distL="0" distR="0" wp14:anchorId="08056A22" wp14:editId="52C55B64">
            <wp:extent cx="432000" cy="320400"/>
            <wp:effectExtent l="0" t="0" r="6350" b="3810"/>
            <wp:docPr id="602016878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29A">
        <w:rPr>
          <w:noProof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212D98E1" wp14:editId="6D4EB246">
            <wp:extent cx="2221200" cy="313200"/>
            <wp:effectExtent l="0" t="0" r="8255" b="0"/>
            <wp:docPr id="1409197369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7F571" w14:textId="09E6D8BD" w:rsidR="00126ACB" w:rsidRDefault="00507E48" w:rsidP="001F085D">
      <w:r>
        <w:rPr>
          <w:noProof/>
        </w:rPr>
        <w:drawing>
          <wp:inline distT="0" distB="0" distL="0" distR="0" wp14:anchorId="584C6E5C" wp14:editId="5E1EAE17">
            <wp:extent cx="446400" cy="399600"/>
            <wp:effectExtent l="0" t="0" r="0" b="635"/>
            <wp:docPr id="1925934598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29A">
        <w:rPr>
          <w:noProof/>
        </w:rPr>
        <w:t xml:space="preserve">                                                                          </w:t>
      </w:r>
      <w:r w:rsidR="0039329A">
        <w:rPr>
          <w:noProof/>
        </w:rPr>
        <w:drawing>
          <wp:inline distT="0" distB="0" distL="0" distR="0" wp14:anchorId="715D3081" wp14:editId="6241F92B">
            <wp:extent cx="2232000" cy="327600"/>
            <wp:effectExtent l="0" t="0" r="0" b="0"/>
            <wp:docPr id="1474804821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9176" w14:textId="77777777" w:rsidR="0060213A" w:rsidRDefault="0060213A" w:rsidP="001F085D"/>
    <w:p w14:paraId="115E2B77" w14:textId="75AAA46D" w:rsidR="002524AC" w:rsidRPr="007D3F0D" w:rsidRDefault="00126ACB" w:rsidP="00A83D30">
      <w:pPr>
        <w:pStyle w:val="21"/>
      </w:pPr>
      <w:bookmarkStart w:id="16" w:name="_Toc168153633"/>
      <w:r>
        <w:t>Ειδικοί Αριθμοί</w:t>
      </w:r>
      <w:bookmarkEnd w:id="16"/>
    </w:p>
    <w:p w14:paraId="6D93B872" w14:textId="488C1D0A" w:rsidR="00126ACB" w:rsidRDefault="002B67B8" w:rsidP="002524AC">
      <w:pPr>
        <w:pStyle w:val="31"/>
      </w:pPr>
      <w:bookmarkStart w:id="17" w:name="_Toc168153634"/>
      <w:r>
        <w:t>π</w:t>
      </w:r>
      <w:bookmarkEnd w:id="17"/>
    </w:p>
    <w:p w14:paraId="0D49D291" w14:textId="69C40EF2" w:rsidR="00C33736" w:rsidRPr="00C33736" w:rsidRDefault="00C33736" w:rsidP="00C33736">
      <w:r>
        <w:t>Εμφανίζει στην οθόνη τον αριθμό π με 15 δεκαδικά ψηφία</w:t>
      </w:r>
    </w:p>
    <w:p w14:paraId="6267430A" w14:textId="12EC0903" w:rsidR="007478F0" w:rsidRDefault="00F4259C" w:rsidP="001F085D">
      <w:r>
        <w:rPr>
          <w:noProof/>
        </w:rPr>
        <w:drawing>
          <wp:inline distT="0" distB="0" distL="0" distR="0" wp14:anchorId="333EA5D3" wp14:editId="332035D6">
            <wp:extent cx="453600" cy="338400"/>
            <wp:effectExtent l="0" t="0" r="3810" b="5080"/>
            <wp:docPr id="1448463572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F0">
        <w:rPr>
          <w:noProof/>
        </w:rPr>
        <w:t xml:space="preserve">                                                                         </w:t>
      </w:r>
      <w:r w:rsidR="007478F0">
        <w:rPr>
          <w:noProof/>
        </w:rPr>
        <w:drawing>
          <wp:inline distT="0" distB="0" distL="0" distR="0" wp14:anchorId="35D51614" wp14:editId="75BE338C">
            <wp:extent cx="2232000" cy="291600"/>
            <wp:effectExtent l="0" t="0" r="0" b="0"/>
            <wp:docPr id="986791717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C91D" w14:textId="7C1BB890" w:rsidR="0008528E" w:rsidRDefault="002524AC" w:rsidP="002524AC">
      <w:pPr>
        <w:pStyle w:val="31"/>
      </w:pPr>
      <w:bookmarkStart w:id="18" w:name="_Toc168153635"/>
      <w:r>
        <w:lastRenderedPageBreak/>
        <w:t>Σ</w:t>
      </w:r>
      <w:r w:rsidRPr="002524AC">
        <w:t xml:space="preserve">ταθερά του </w:t>
      </w:r>
      <w:proofErr w:type="spellStart"/>
      <w:r w:rsidRPr="002524AC">
        <w:t>Νέιπιερ</w:t>
      </w:r>
      <w:proofErr w:type="spellEnd"/>
      <w:r>
        <w:t xml:space="preserve"> (</w:t>
      </w:r>
      <w:r>
        <w:rPr>
          <w:lang w:val="en-US"/>
        </w:rPr>
        <w:t>e</w:t>
      </w:r>
      <w:r w:rsidRPr="00FE1C1F">
        <w:t>)</w:t>
      </w:r>
      <w:bookmarkEnd w:id="18"/>
    </w:p>
    <w:p w14:paraId="5F44556E" w14:textId="551C6589" w:rsidR="00B04D46" w:rsidRPr="00B04D46" w:rsidRDefault="00B04D46" w:rsidP="00B04D46">
      <w:r>
        <w:t xml:space="preserve">Εμφανίζει στην οθόνη τη σταθερά του </w:t>
      </w:r>
      <w:proofErr w:type="spellStart"/>
      <w:r>
        <w:t>Νέιπερ</w:t>
      </w:r>
      <w:proofErr w:type="spellEnd"/>
      <w:r>
        <w:t xml:space="preserve"> (ή</w:t>
      </w:r>
      <w:r w:rsidR="00FC029C">
        <w:t xml:space="preserve"> </w:t>
      </w:r>
      <w:r w:rsidR="00FC029C" w:rsidRPr="00FC029C">
        <w:t>αριθμός Όιλε</w:t>
      </w:r>
      <w:r w:rsidR="00FC029C">
        <w:t>ρ)</w:t>
      </w:r>
      <w:r w:rsidR="00A83D30">
        <w:t xml:space="preserve"> με 15 δεκαδικά ψηφία</w:t>
      </w:r>
      <w:r w:rsidR="00FC029C">
        <w:t>, το οποίο αποτελεί τη βάση του Φυσικού Λογάριθμου</w:t>
      </w:r>
    </w:p>
    <w:p w14:paraId="77D68148" w14:textId="77777777" w:rsidR="0016493E" w:rsidRDefault="00266BC1" w:rsidP="007478F0">
      <w:pPr>
        <w:rPr>
          <w:noProof/>
        </w:rPr>
      </w:pPr>
      <w:r>
        <w:rPr>
          <w:noProof/>
        </w:rPr>
        <w:drawing>
          <wp:inline distT="0" distB="0" distL="0" distR="0" wp14:anchorId="28816510" wp14:editId="1BFBDBA7">
            <wp:extent cx="432000" cy="320400"/>
            <wp:effectExtent l="0" t="0" r="6350" b="3810"/>
            <wp:docPr id="987308899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3A1">
        <w:rPr>
          <w:noProof/>
        </w:rPr>
        <w:t xml:space="preserve">                                                                          </w:t>
      </w:r>
      <w:r w:rsidR="00C563A1">
        <w:rPr>
          <w:noProof/>
        </w:rPr>
        <w:drawing>
          <wp:inline distT="0" distB="0" distL="0" distR="0" wp14:anchorId="70582C02" wp14:editId="1655723F">
            <wp:extent cx="2221200" cy="313200"/>
            <wp:effectExtent l="0" t="0" r="8255" b="0"/>
            <wp:docPr id="51326014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CACD" w14:textId="14B20DFC" w:rsidR="007478F0" w:rsidRDefault="0016493E" w:rsidP="007478F0">
      <w:pPr>
        <w:rPr>
          <w:noProof/>
        </w:rPr>
      </w:pPr>
      <w:r>
        <w:rPr>
          <w:noProof/>
        </w:rPr>
        <w:drawing>
          <wp:inline distT="0" distB="0" distL="0" distR="0" wp14:anchorId="06AE2F19" wp14:editId="6351815C">
            <wp:extent cx="432000" cy="320400"/>
            <wp:effectExtent l="0" t="0" r="6350" b="3810"/>
            <wp:docPr id="969175114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D101E" wp14:editId="6AA0147C">
            <wp:extent cx="460800" cy="349200"/>
            <wp:effectExtent l="0" t="0" r="0" b="0"/>
            <wp:docPr id="150474713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D46">
        <w:rPr>
          <w:noProof/>
        </w:rPr>
        <w:t xml:space="preserve">                                                             </w:t>
      </w:r>
      <w:r w:rsidR="00B04D46">
        <w:rPr>
          <w:noProof/>
        </w:rPr>
        <w:drawing>
          <wp:inline distT="0" distB="0" distL="0" distR="0" wp14:anchorId="1140291A" wp14:editId="486869ED">
            <wp:extent cx="2214000" cy="313200"/>
            <wp:effectExtent l="0" t="0" r="0" b="0"/>
            <wp:docPr id="227947396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F5C2" w14:textId="77777777" w:rsidR="003D7115" w:rsidRDefault="003D7115" w:rsidP="007478F0">
      <w:pPr>
        <w:rPr>
          <w:noProof/>
        </w:rPr>
      </w:pPr>
    </w:p>
    <w:p w14:paraId="44FB0C07" w14:textId="5914E70C" w:rsidR="003D7115" w:rsidRDefault="003D7115" w:rsidP="003D7115">
      <w:pPr>
        <w:pStyle w:val="21"/>
      </w:pPr>
      <w:bookmarkStart w:id="19" w:name="_Toc168153636"/>
      <w:r>
        <w:t>Τριγωνομετρικές πράξεις</w:t>
      </w:r>
      <w:bookmarkEnd w:id="19"/>
    </w:p>
    <w:p w14:paraId="58E49652" w14:textId="2ADAEE7C" w:rsidR="003D7115" w:rsidRDefault="003D7115" w:rsidP="005D74EC">
      <w:pPr>
        <w:pStyle w:val="31"/>
      </w:pPr>
      <w:bookmarkStart w:id="20" w:name="_Toc168153637"/>
      <w:r>
        <w:t xml:space="preserve">Επιλογέας </w:t>
      </w:r>
      <w:r w:rsidR="005D74EC">
        <w:t>Μοιρών/ Ακτινίων</w:t>
      </w:r>
      <w:bookmarkEnd w:id="20"/>
    </w:p>
    <w:p w14:paraId="57A0B78C" w14:textId="7D683C3C" w:rsidR="00AA21DC" w:rsidRPr="00AA21DC" w:rsidRDefault="00AA21DC" w:rsidP="00AA21DC">
      <w:r>
        <w:rPr>
          <w:noProof/>
        </w:rPr>
        <w:drawing>
          <wp:inline distT="0" distB="0" distL="0" distR="0" wp14:anchorId="22DBBD57" wp14:editId="6211FF17">
            <wp:extent cx="867600" cy="324000"/>
            <wp:effectExtent l="0" t="0" r="8890" b="0"/>
            <wp:docPr id="662150522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E670" w14:textId="199996BD" w:rsidR="005D74EC" w:rsidRDefault="00C71274" w:rsidP="003D7115">
      <w:r>
        <w:t xml:space="preserve">Όταν ο επιλογέας βρίσκεται στη θέση </w:t>
      </w:r>
      <w:r>
        <w:rPr>
          <w:noProof/>
        </w:rPr>
        <w:drawing>
          <wp:inline distT="0" distB="0" distL="0" distR="0" wp14:anchorId="36D308E5" wp14:editId="3A3A3675">
            <wp:extent cx="579600" cy="216000"/>
            <wp:effectExtent l="0" t="0" r="0" b="0"/>
            <wp:docPr id="789453877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1DC">
        <w:t xml:space="preserve">(προεπιλογή) </w:t>
      </w:r>
      <w:r>
        <w:t xml:space="preserve">, </w:t>
      </w:r>
      <w:r w:rsidR="00A6705B">
        <w:t>οι γωνίες</w:t>
      </w:r>
      <w:r w:rsidR="00AA21DC">
        <w:t xml:space="preserve"> </w:t>
      </w:r>
      <w:r w:rsidR="00A6705B">
        <w:t xml:space="preserve">ως </w:t>
      </w:r>
      <w:r w:rsidR="00AA21DC">
        <w:t>ορίσματα</w:t>
      </w:r>
      <w:r w:rsidR="00A6705B">
        <w:t xml:space="preserve"> και </w:t>
      </w:r>
      <w:r w:rsidR="00AA21DC">
        <w:t xml:space="preserve">αποτελέσματα των τριγωνομετρικών συναρτήσεων </w:t>
      </w:r>
      <w:r w:rsidR="00A6705B">
        <w:t xml:space="preserve">δίνονται σε </w:t>
      </w:r>
      <w:r w:rsidR="00AA21DC">
        <w:t>μ</w:t>
      </w:r>
      <w:r w:rsidR="00A6705B">
        <w:t>οίρες.</w:t>
      </w:r>
    </w:p>
    <w:p w14:paraId="54E21C2E" w14:textId="36608995" w:rsidR="00673270" w:rsidRDefault="00673270" w:rsidP="003D7115">
      <w:r>
        <w:rPr>
          <w:noProof/>
        </w:rPr>
        <w:drawing>
          <wp:inline distT="0" distB="0" distL="0" distR="0" wp14:anchorId="510F2AA4" wp14:editId="308AEF4C">
            <wp:extent cx="867600" cy="327600"/>
            <wp:effectExtent l="0" t="0" r="0" b="0"/>
            <wp:docPr id="249309696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96930" w14:textId="600B7E88" w:rsidR="00673270" w:rsidRDefault="00673270" w:rsidP="003D7115">
      <w:r>
        <w:t xml:space="preserve">Όταν πατηθεί το πλήκτρο του επιλογέα </w:t>
      </w:r>
      <w:r>
        <w:rPr>
          <w:noProof/>
        </w:rPr>
        <w:drawing>
          <wp:inline distT="0" distB="0" distL="0" distR="0" wp14:anchorId="596D4926" wp14:editId="0E45BAF8">
            <wp:extent cx="583200" cy="219600"/>
            <wp:effectExtent l="0" t="0" r="7620" b="9525"/>
            <wp:docPr id="1652862888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οι γωνίες μετριόνται σε ακτίνια</w:t>
      </w:r>
    </w:p>
    <w:p w14:paraId="4ECAFEF8" w14:textId="77777777" w:rsidR="00EA75DF" w:rsidRDefault="00EA75DF" w:rsidP="003D7115"/>
    <w:p w14:paraId="78137693" w14:textId="4D3A04F8" w:rsidR="00B12604" w:rsidRDefault="00B12604" w:rsidP="00B12604">
      <w:pPr>
        <w:pStyle w:val="31"/>
      </w:pPr>
      <w:bookmarkStart w:id="21" w:name="_Toc168153638"/>
      <w:r>
        <w:t>Ημίτονο</w:t>
      </w:r>
      <w:bookmarkEnd w:id="21"/>
    </w:p>
    <w:p w14:paraId="5FA1B737" w14:textId="18C312EB" w:rsidR="00B12604" w:rsidRDefault="00B12604" w:rsidP="003D7115">
      <w:r>
        <w:rPr>
          <w:noProof/>
        </w:rPr>
        <w:drawing>
          <wp:inline distT="0" distB="0" distL="0" distR="0" wp14:anchorId="0EB97812" wp14:editId="7C4014F1">
            <wp:extent cx="579600" cy="216000"/>
            <wp:effectExtent l="0" t="0" r="0" b="0"/>
            <wp:docPr id="796292027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60E0" w14:textId="4327688A" w:rsidR="00BD21FB" w:rsidRDefault="00BD21FB" w:rsidP="003D7115">
      <w:r>
        <w:t>Ημίτονο των 90 μοιρών:</w:t>
      </w:r>
    </w:p>
    <w:p w14:paraId="0BC28490" w14:textId="3C622310" w:rsidR="00B12604" w:rsidRDefault="001233F4" w:rsidP="003D7115">
      <w:pPr>
        <w:rPr>
          <w:noProof/>
        </w:rPr>
      </w:pPr>
      <w:r>
        <w:rPr>
          <w:noProof/>
        </w:rPr>
        <w:drawing>
          <wp:inline distT="0" distB="0" distL="0" distR="0" wp14:anchorId="1571D945" wp14:editId="3A362572">
            <wp:extent cx="460800" cy="388800"/>
            <wp:effectExtent l="0" t="0" r="0" b="0"/>
            <wp:docPr id="735939402" name="Εικόνα 25" descr="Εικόνα που περιέχει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9402" name="Εικόνα 25" descr="Εικόνα που περιέχει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80AA3" wp14:editId="4A476C8B">
            <wp:extent cx="442800" cy="374400"/>
            <wp:effectExtent l="0" t="0" r="0" b="6985"/>
            <wp:docPr id="2034352527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6E5B0" wp14:editId="311BDA14">
            <wp:extent cx="471600" cy="338400"/>
            <wp:effectExtent l="0" t="0" r="5080" b="5080"/>
            <wp:docPr id="1478871468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230BAE38" wp14:editId="122766C6">
            <wp:extent cx="2214000" cy="313200"/>
            <wp:effectExtent l="0" t="0" r="0" b="0"/>
            <wp:docPr id="797293204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F110" w14:textId="77777777" w:rsidR="00BD21FB" w:rsidRDefault="00BD21FB" w:rsidP="003D7115">
      <w:pPr>
        <w:rPr>
          <w:noProof/>
        </w:rPr>
      </w:pPr>
    </w:p>
    <w:p w14:paraId="2C0280F2" w14:textId="573AE4B0" w:rsidR="001233F4" w:rsidRDefault="001233F4" w:rsidP="003D7115">
      <w:r>
        <w:rPr>
          <w:noProof/>
        </w:rPr>
        <w:drawing>
          <wp:inline distT="0" distB="0" distL="0" distR="0" wp14:anchorId="09641712" wp14:editId="5FD5CCED">
            <wp:extent cx="583200" cy="219600"/>
            <wp:effectExtent l="0" t="0" r="7620" b="9525"/>
            <wp:docPr id="508823622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D1A0" w14:textId="7288C22D" w:rsidR="001233F4" w:rsidRDefault="00BD21FB" w:rsidP="003D7115">
      <w:r>
        <w:t>Ημίτονο π ακτινίων:</w:t>
      </w:r>
    </w:p>
    <w:p w14:paraId="7EA41301" w14:textId="2E9C1B6D" w:rsidR="00BD21FB" w:rsidRPr="003D7115" w:rsidRDefault="00BD21FB" w:rsidP="003D7115">
      <w:r>
        <w:rPr>
          <w:noProof/>
        </w:rPr>
        <w:drawing>
          <wp:inline distT="0" distB="0" distL="0" distR="0" wp14:anchorId="2ED552B4" wp14:editId="48D2A1E0">
            <wp:extent cx="453600" cy="338400"/>
            <wp:effectExtent l="0" t="0" r="3810" b="5080"/>
            <wp:docPr id="643046693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9922F" wp14:editId="3989FC2D">
            <wp:extent cx="471600" cy="338400"/>
            <wp:effectExtent l="0" t="0" r="5080" b="5080"/>
            <wp:docPr id="686795688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077">
        <w:rPr>
          <w:noProof/>
        </w:rPr>
        <w:t xml:space="preserve">                                                            </w:t>
      </w:r>
      <w:r w:rsidR="00742077">
        <w:rPr>
          <w:noProof/>
        </w:rPr>
        <w:drawing>
          <wp:inline distT="0" distB="0" distL="0" distR="0" wp14:anchorId="3D4AC147" wp14:editId="184E638C">
            <wp:extent cx="2224800" cy="320400"/>
            <wp:effectExtent l="0" t="0" r="4445" b="3810"/>
            <wp:docPr id="125480241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1495" w14:textId="77777777" w:rsidR="003D7115" w:rsidRDefault="003D7115" w:rsidP="007478F0"/>
    <w:p w14:paraId="233DFFBD" w14:textId="77777777" w:rsidR="0039329A" w:rsidRDefault="0039329A" w:rsidP="007478F0"/>
    <w:p w14:paraId="584D2491" w14:textId="34E5C37D" w:rsidR="00036CEC" w:rsidRPr="00036CEC" w:rsidRDefault="00036CEC" w:rsidP="00036CEC">
      <w:pPr>
        <w:pStyle w:val="31"/>
      </w:pPr>
      <w:bookmarkStart w:id="22" w:name="_Toc168153639"/>
      <w:r>
        <w:lastRenderedPageBreak/>
        <w:t>Συνημίτονο</w:t>
      </w:r>
      <w:bookmarkEnd w:id="22"/>
    </w:p>
    <w:p w14:paraId="2280AFC9" w14:textId="77777777" w:rsidR="00036CEC" w:rsidRDefault="00036CEC" w:rsidP="00036CEC">
      <w:r>
        <w:rPr>
          <w:noProof/>
        </w:rPr>
        <w:drawing>
          <wp:inline distT="0" distB="0" distL="0" distR="0" wp14:anchorId="21848B0C" wp14:editId="74D72100">
            <wp:extent cx="579600" cy="216000"/>
            <wp:effectExtent l="0" t="0" r="0" b="0"/>
            <wp:docPr id="816920250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7515" w14:textId="692139C2" w:rsidR="00036CEC" w:rsidRDefault="00E06BAA" w:rsidP="00036CEC">
      <w:r>
        <w:t>Συνη</w:t>
      </w:r>
      <w:r w:rsidR="00036CEC">
        <w:t xml:space="preserve">μίτονο των </w:t>
      </w:r>
      <w:r w:rsidR="0027350D">
        <w:t>45</w:t>
      </w:r>
      <w:r w:rsidR="00036CEC">
        <w:t xml:space="preserve"> μοιρών:</w:t>
      </w:r>
    </w:p>
    <w:p w14:paraId="5B0E09D8" w14:textId="3C389DE0" w:rsidR="00036CEC" w:rsidRDefault="0027350D" w:rsidP="00036CEC">
      <w:pPr>
        <w:rPr>
          <w:noProof/>
        </w:rPr>
      </w:pPr>
      <w:r>
        <w:rPr>
          <w:noProof/>
        </w:rPr>
        <w:drawing>
          <wp:inline distT="0" distB="0" distL="0" distR="0" wp14:anchorId="1BB4DF37" wp14:editId="66189ADF">
            <wp:extent cx="428400" cy="399600"/>
            <wp:effectExtent l="0" t="0" r="0" b="635"/>
            <wp:docPr id="1645889903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9900A" wp14:editId="76F81D14">
            <wp:extent cx="435600" cy="399600"/>
            <wp:effectExtent l="0" t="0" r="3175" b="635"/>
            <wp:docPr id="1010461867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61867" name="Εικόνα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81CA6" wp14:editId="39016DC0">
            <wp:extent cx="424800" cy="342000"/>
            <wp:effectExtent l="0" t="0" r="0" b="1270"/>
            <wp:docPr id="214357637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243">
        <w:rPr>
          <w:noProof/>
        </w:rPr>
        <w:t xml:space="preserve">                                                 </w:t>
      </w:r>
      <w:r w:rsidR="00645243">
        <w:rPr>
          <w:noProof/>
        </w:rPr>
        <w:drawing>
          <wp:inline distT="0" distB="0" distL="0" distR="0" wp14:anchorId="099A75E4" wp14:editId="73D9B2E2">
            <wp:extent cx="2239200" cy="356400"/>
            <wp:effectExtent l="0" t="0" r="0" b="5715"/>
            <wp:docPr id="1119362084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9942" w14:textId="77777777" w:rsidR="00036CEC" w:rsidRDefault="00036CEC" w:rsidP="00036CEC">
      <w:r>
        <w:rPr>
          <w:noProof/>
        </w:rPr>
        <w:drawing>
          <wp:inline distT="0" distB="0" distL="0" distR="0" wp14:anchorId="0CD505D4" wp14:editId="634D5FF8">
            <wp:extent cx="583200" cy="219600"/>
            <wp:effectExtent l="0" t="0" r="7620" b="9525"/>
            <wp:docPr id="676202646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4C99" w14:textId="2CD8CDCD" w:rsidR="00036CEC" w:rsidRDefault="00C27B9F" w:rsidP="00036CEC">
      <w:r>
        <w:t xml:space="preserve">Συνημίτονο </w:t>
      </w:r>
      <w:r w:rsidR="00036CEC">
        <w:t>π</w:t>
      </w:r>
      <w:r>
        <w:t>/4</w:t>
      </w:r>
      <w:r w:rsidR="00036CEC">
        <w:t xml:space="preserve"> ακτινίων:</w:t>
      </w:r>
    </w:p>
    <w:p w14:paraId="7E435C92" w14:textId="1CD64583" w:rsidR="009B7C4E" w:rsidRDefault="00E1058A" w:rsidP="007478F0">
      <w:pPr>
        <w:rPr>
          <w:noProof/>
        </w:rPr>
      </w:pPr>
      <w:r>
        <w:rPr>
          <w:noProof/>
        </w:rPr>
        <w:drawing>
          <wp:inline distT="0" distB="0" distL="0" distR="0" wp14:anchorId="393B2AA8" wp14:editId="2DE02FD8">
            <wp:extent cx="453600" cy="338400"/>
            <wp:effectExtent l="0" t="0" r="3810" b="5080"/>
            <wp:docPr id="1019771217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7BF1E8E1" wp14:editId="4C8CB3A9">
            <wp:extent cx="446400" cy="399600"/>
            <wp:effectExtent l="0" t="0" r="0" b="635"/>
            <wp:docPr id="13561984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36730B9B" wp14:editId="235A5C1E">
            <wp:extent cx="428400" cy="399600"/>
            <wp:effectExtent l="0" t="0" r="0" b="635"/>
            <wp:docPr id="1999627978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7978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ABA">
        <w:rPr>
          <w:noProof/>
        </w:rPr>
        <w:drawing>
          <wp:inline distT="0" distB="0" distL="0" distR="0" wp14:anchorId="1E4AC6A7" wp14:editId="64413C6F">
            <wp:extent cx="493200" cy="392400"/>
            <wp:effectExtent l="0" t="0" r="2540" b="8255"/>
            <wp:docPr id="47493426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5DF">
        <w:rPr>
          <w:noProof/>
        </w:rPr>
        <w:t xml:space="preserve">                                  </w:t>
      </w:r>
      <w:r w:rsidR="00EA75DF">
        <w:rPr>
          <w:noProof/>
        </w:rPr>
        <w:drawing>
          <wp:inline distT="0" distB="0" distL="0" distR="0" wp14:anchorId="796D3AAC" wp14:editId="42315076">
            <wp:extent cx="2232000" cy="327600"/>
            <wp:effectExtent l="0" t="0" r="0" b="0"/>
            <wp:docPr id="40336163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E09C" w14:textId="490388CB" w:rsidR="00EA75DF" w:rsidRDefault="00EA75DF" w:rsidP="007478F0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7849179C" wp14:editId="271BBAFA">
            <wp:extent cx="424800" cy="342000"/>
            <wp:effectExtent l="0" t="0" r="0" b="1270"/>
            <wp:docPr id="863069168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7C842BD9" wp14:editId="0C0234D4">
            <wp:extent cx="2239200" cy="356400"/>
            <wp:effectExtent l="0" t="0" r="0" b="5715"/>
            <wp:docPr id="1454065373" name="Εικόνα 33" descr="Εικόνα που περιέχει κείμενο, γραμματοσειρά, πράσιν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5373" name="Εικόνα 33" descr="Εικόνα που περιέχει κείμενο, γραμματοσειρά, πράσιν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1BCC" w14:textId="77777777" w:rsidR="0039329A" w:rsidRDefault="0039329A" w:rsidP="007478F0"/>
    <w:p w14:paraId="11E764CD" w14:textId="180D967A" w:rsidR="00036CEC" w:rsidRPr="00036CEC" w:rsidRDefault="00036CEC" w:rsidP="00036CEC">
      <w:pPr>
        <w:pStyle w:val="31"/>
      </w:pPr>
      <w:bookmarkStart w:id="23" w:name="_Toc168153640"/>
      <w:r>
        <w:t>Εφαπτομένη</w:t>
      </w:r>
      <w:bookmarkEnd w:id="23"/>
    </w:p>
    <w:p w14:paraId="7512CC9C" w14:textId="77777777" w:rsidR="00036CEC" w:rsidRDefault="00036CEC" w:rsidP="00036CEC">
      <w:r>
        <w:rPr>
          <w:noProof/>
        </w:rPr>
        <w:drawing>
          <wp:inline distT="0" distB="0" distL="0" distR="0" wp14:anchorId="6BED0240" wp14:editId="7E7C38A6">
            <wp:extent cx="579600" cy="216000"/>
            <wp:effectExtent l="0" t="0" r="0" b="0"/>
            <wp:docPr id="187429837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6917" w14:textId="53A8F8C2" w:rsidR="00036CEC" w:rsidRDefault="0063186D" w:rsidP="008D3836">
      <w:r>
        <w:t>Εφαπτομένη</w:t>
      </w:r>
      <w:r w:rsidR="00036CEC">
        <w:t xml:space="preserve"> των </w:t>
      </w:r>
      <w:r w:rsidR="00E65EB5">
        <w:rPr>
          <w:lang w:val="en-US"/>
        </w:rPr>
        <w:t>45</w:t>
      </w:r>
      <w:r w:rsidR="00036CEC">
        <w:t xml:space="preserve"> μοιρών:</w:t>
      </w:r>
    </w:p>
    <w:p w14:paraId="5B0C9143" w14:textId="5F2AD76E" w:rsidR="00036CEC" w:rsidRDefault="00605B11" w:rsidP="00036CE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92092C4" wp14:editId="0F3E10F1">
            <wp:extent cx="428400" cy="399600"/>
            <wp:effectExtent l="0" t="0" r="0" b="635"/>
            <wp:docPr id="1207576755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6755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0806D" wp14:editId="16955D07">
            <wp:extent cx="435600" cy="399600"/>
            <wp:effectExtent l="0" t="0" r="3175" b="635"/>
            <wp:docPr id="1174942655" name="Εικόνα 31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2655" name="Εικόνα 31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3BA">
        <w:rPr>
          <w:noProof/>
        </w:rPr>
        <w:drawing>
          <wp:inline distT="0" distB="0" distL="0" distR="0" wp14:anchorId="358146A6" wp14:editId="6F901786">
            <wp:extent cx="446400" cy="320400"/>
            <wp:effectExtent l="0" t="0" r="0" b="3810"/>
            <wp:docPr id="1817001760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3BA">
        <w:rPr>
          <w:noProof/>
          <w:lang w:val="en-US"/>
        </w:rPr>
        <w:t xml:space="preserve">                                                 </w:t>
      </w:r>
      <w:r w:rsidR="004B53BA">
        <w:rPr>
          <w:noProof/>
        </w:rPr>
        <w:drawing>
          <wp:inline distT="0" distB="0" distL="0" distR="0" wp14:anchorId="76F8EA4A" wp14:editId="46410E98">
            <wp:extent cx="2214000" cy="313200"/>
            <wp:effectExtent l="0" t="0" r="0" b="0"/>
            <wp:docPr id="1988327210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469F" w14:textId="77777777" w:rsidR="004B53BA" w:rsidRDefault="004B53BA" w:rsidP="00036CEC">
      <w:pPr>
        <w:rPr>
          <w:noProof/>
        </w:rPr>
      </w:pPr>
    </w:p>
    <w:p w14:paraId="0C2DA590" w14:textId="77777777" w:rsidR="00036CEC" w:rsidRDefault="00036CEC" w:rsidP="00036CEC">
      <w:r>
        <w:rPr>
          <w:noProof/>
        </w:rPr>
        <w:drawing>
          <wp:inline distT="0" distB="0" distL="0" distR="0" wp14:anchorId="7E962B9E" wp14:editId="62143B37">
            <wp:extent cx="583200" cy="219600"/>
            <wp:effectExtent l="0" t="0" r="7620" b="9525"/>
            <wp:docPr id="18226451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4035" w14:textId="42DFD1E7" w:rsidR="00036CEC" w:rsidRPr="0021149C" w:rsidRDefault="004B53BA" w:rsidP="00036CEC">
      <w:r>
        <w:t xml:space="preserve">Εφαπτομένη </w:t>
      </w:r>
      <w:r w:rsidR="00036CEC">
        <w:t>π</w:t>
      </w:r>
      <w:r w:rsidR="0021149C" w:rsidRPr="0021149C">
        <w:t>/4</w:t>
      </w:r>
      <w:r w:rsidR="00036CEC">
        <w:t xml:space="preserve"> ακτινίων:</w:t>
      </w:r>
    </w:p>
    <w:p w14:paraId="539CF0EF" w14:textId="464C0D5B" w:rsidR="004B53BA" w:rsidRPr="0021149C" w:rsidRDefault="0021149C" w:rsidP="00036CEC">
      <w:r>
        <w:rPr>
          <w:noProof/>
        </w:rPr>
        <w:drawing>
          <wp:inline distT="0" distB="0" distL="0" distR="0" wp14:anchorId="376625B7" wp14:editId="64C1AA6E">
            <wp:extent cx="453600" cy="338400"/>
            <wp:effectExtent l="0" t="0" r="3810" b="5080"/>
            <wp:docPr id="864707448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A64C4" wp14:editId="6D9BB46B">
            <wp:extent cx="446400" cy="399600"/>
            <wp:effectExtent l="0" t="0" r="0" b="635"/>
            <wp:docPr id="638582045" name="Εικόνα 34" descr="Εικόνα που περιέχει στιγμιότυπο οθόνης, ορθογώνιο παραλληλόγραμμ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82045" name="Εικόνα 34" descr="Εικόνα που περιέχει στιγμιότυπο οθόνης, ορθογώνιο παραλληλόγραμμ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01099" wp14:editId="10F41C39">
            <wp:extent cx="428400" cy="399600"/>
            <wp:effectExtent l="0" t="0" r="0" b="635"/>
            <wp:docPr id="1519998602" name="Εικόνα 30" descr="Εικόνα που περιέχει στιγμιότυπο οθόνης, γραμμή, ορθογώνιο παραλληλόγραμμο, κάδ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98602" name="Εικόνα 30" descr="Εικόνα που περιέχει στιγμιότυπο οθόνης, γραμμή, ορθογώνιο παραλληλόγραμμο, κάδ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957C8" wp14:editId="4228DE77">
            <wp:extent cx="493200" cy="392400"/>
            <wp:effectExtent l="0" t="0" r="2540" b="8255"/>
            <wp:docPr id="1280182541" name="Εικόνα 35" descr="Εικόνα που περιέχει ορθογώνιο παραλληλόγραμμο, στιγμιότυπο οθόνης, τετράγων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2541" name="Εικόνα 35" descr="Εικόνα που περιέχει ορθογώνιο παραλληλόγραμμο, στιγμιότυπο οθόνης, τετράγωνο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49C">
        <w:rPr>
          <w:noProof/>
        </w:rPr>
        <w:t xml:space="preserve">  </w:t>
      </w:r>
      <w:r w:rsidRPr="007268AB"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554C61DD" wp14:editId="6E53308D">
            <wp:extent cx="2232000" cy="327600"/>
            <wp:effectExtent l="0" t="0" r="0" b="0"/>
            <wp:docPr id="1124868778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61638" name="Εικόνα 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975A" w14:textId="5ACA7515" w:rsidR="004B53BA" w:rsidRPr="0021149C" w:rsidRDefault="0021149C" w:rsidP="00036CEC">
      <w:r w:rsidRPr="007268AB"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386FD697" wp14:editId="35882DAE">
            <wp:extent cx="446400" cy="320400"/>
            <wp:effectExtent l="0" t="0" r="0" b="3810"/>
            <wp:docPr id="492314500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8AB"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5ED6916F" wp14:editId="6896420A">
            <wp:extent cx="2214000" cy="313200"/>
            <wp:effectExtent l="0" t="0" r="0" b="0"/>
            <wp:docPr id="556714358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E6A9" w14:textId="77777777" w:rsidR="00036CEC" w:rsidRDefault="00036CEC" w:rsidP="007478F0"/>
    <w:p w14:paraId="5573FC0B" w14:textId="77777777" w:rsidR="0039329A" w:rsidRPr="0039329A" w:rsidRDefault="0039329A" w:rsidP="007478F0"/>
    <w:p w14:paraId="569B1F90" w14:textId="4E2311A1" w:rsidR="00036CEC" w:rsidRPr="007268AB" w:rsidRDefault="00036CEC" w:rsidP="00036CEC">
      <w:pPr>
        <w:pStyle w:val="31"/>
      </w:pPr>
      <w:bookmarkStart w:id="24" w:name="_Toc168153641"/>
      <w:r>
        <w:t>Αντίστροφο Ημίτονο</w:t>
      </w:r>
      <w:r w:rsidR="00E95959">
        <w:t>/ Τόξο Ημ</w:t>
      </w:r>
      <w:r w:rsidR="002D56EE">
        <w:t>ιτόνου</w:t>
      </w:r>
      <w:bookmarkEnd w:id="24"/>
    </w:p>
    <w:p w14:paraId="65A1107E" w14:textId="0E00882E" w:rsidR="00F65892" w:rsidRPr="008D3836" w:rsidRDefault="00C412C9" w:rsidP="008D3836">
      <w:r w:rsidRPr="008D3836">
        <w:t xml:space="preserve">Υπολογίζει τη γωνία (σε μοίρες ή ακτίνια) </w:t>
      </w:r>
      <w:r w:rsidR="004D12FB" w:rsidRPr="008D3836">
        <w:t>της οποίας το ημίτονο είναι το όρισμα</w:t>
      </w:r>
      <w:r w:rsidR="0091499B">
        <w:t>. Το όρισμα πρέπει να είναι ένας αριθμός από το -1 ως το 1</w:t>
      </w:r>
    </w:p>
    <w:p w14:paraId="651FA15F" w14:textId="77777777" w:rsidR="00036CEC" w:rsidRDefault="00036CEC" w:rsidP="00036CEC">
      <w:r>
        <w:rPr>
          <w:noProof/>
        </w:rPr>
        <w:lastRenderedPageBreak/>
        <w:drawing>
          <wp:inline distT="0" distB="0" distL="0" distR="0" wp14:anchorId="0F7E8921" wp14:editId="045F623A">
            <wp:extent cx="579600" cy="216000"/>
            <wp:effectExtent l="0" t="0" r="0" b="0"/>
            <wp:docPr id="16467090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E9DE" w14:textId="2A75F97D" w:rsidR="00B12A25" w:rsidRDefault="00B12A25" w:rsidP="00036CEC">
      <w:r>
        <w:t>Αποτέλεσμα σε μοίρες</w:t>
      </w:r>
    </w:p>
    <w:p w14:paraId="7F5F12CF" w14:textId="4B1931C3" w:rsidR="000445CC" w:rsidRDefault="004D12FB" w:rsidP="00036CEC">
      <w:pPr>
        <w:rPr>
          <w:noProof/>
        </w:rPr>
      </w:pPr>
      <w:r>
        <w:rPr>
          <w:noProof/>
        </w:rPr>
        <w:drawing>
          <wp:inline distT="0" distB="0" distL="0" distR="0" wp14:anchorId="0EA3EECB" wp14:editId="420C9C6A">
            <wp:extent cx="460800" cy="388800"/>
            <wp:effectExtent l="0" t="0" r="0" b="0"/>
            <wp:docPr id="310941623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2BA46" wp14:editId="7980E8C7">
            <wp:extent cx="442800" cy="306000"/>
            <wp:effectExtent l="0" t="0" r="0" b="0"/>
            <wp:docPr id="1163100707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ADE">
        <w:rPr>
          <w:noProof/>
        </w:rPr>
        <w:t xml:space="preserve">                                                           </w:t>
      </w:r>
      <w:r w:rsidR="00F57ADE">
        <w:rPr>
          <w:noProof/>
        </w:rPr>
        <w:drawing>
          <wp:inline distT="0" distB="0" distL="0" distR="0" wp14:anchorId="26335A0C" wp14:editId="29E64246">
            <wp:extent cx="2278800" cy="338400"/>
            <wp:effectExtent l="0" t="0" r="0" b="5080"/>
            <wp:docPr id="2064707649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01BF" w14:textId="77777777" w:rsidR="0039329A" w:rsidRDefault="0039329A" w:rsidP="00036CEC">
      <w:pPr>
        <w:rPr>
          <w:noProof/>
        </w:rPr>
      </w:pPr>
    </w:p>
    <w:p w14:paraId="1DE31809" w14:textId="77777777" w:rsidR="00036CEC" w:rsidRDefault="00036CEC" w:rsidP="00036CEC">
      <w:r>
        <w:rPr>
          <w:noProof/>
        </w:rPr>
        <w:drawing>
          <wp:inline distT="0" distB="0" distL="0" distR="0" wp14:anchorId="5A47F720" wp14:editId="15E07F56">
            <wp:extent cx="583200" cy="219600"/>
            <wp:effectExtent l="0" t="0" r="7620" b="9525"/>
            <wp:docPr id="118287522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CE5D" w14:textId="02E79A20" w:rsidR="00036CEC" w:rsidRDefault="00B12A25" w:rsidP="007478F0">
      <w:r>
        <w:t>Αποτέλεσμα σε ακτίνια</w:t>
      </w:r>
    </w:p>
    <w:p w14:paraId="365C46C3" w14:textId="184644E7" w:rsidR="00B12A25" w:rsidRDefault="00B12A25" w:rsidP="007478F0">
      <w:pPr>
        <w:rPr>
          <w:noProof/>
        </w:rPr>
      </w:pPr>
      <w:r>
        <w:rPr>
          <w:noProof/>
        </w:rPr>
        <w:drawing>
          <wp:inline distT="0" distB="0" distL="0" distR="0" wp14:anchorId="5A679D94" wp14:editId="541524D6">
            <wp:extent cx="460800" cy="388800"/>
            <wp:effectExtent l="0" t="0" r="0" b="0"/>
            <wp:docPr id="83531464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A0DCC" wp14:editId="61FFFD16">
            <wp:extent cx="442800" cy="306000"/>
            <wp:effectExtent l="0" t="0" r="0" b="0"/>
            <wp:docPr id="717000572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5CC">
        <w:rPr>
          <w:noProof/>
        </w:rPr>
        <w:t xml:space="preserve">                                                             </w:t>
      </w:r>
      <w:r w:rsidR="000445CC">
        <w:rPr>
          <w:noProof/>
        </w:rPr>
        <w:drawing>
          <wp:inline distT="0" distB="0" distL="0" distR="0" wp14:anchorId="40E35848" wp14:editId="501DF765">
            <wp:extent cx="2224800" cy="320400"/>
            <wp:effectExtent l="0" t="0" r="4445" b="3810"/>
            <wp:docPr id="885140689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F703" w14:textId="77777777" w:rsidR="000445CC" w:rsidRPr="00036CEC" w:rsidRDefault="000445CC" w:rsidP="007478F0"/>
    <w:p w14:paraId="283434A1" w14:textId="72C6900F" w:rsidR="00036CEC" w:rsidRDefault="00036CEC" w:rsidP="00036CEC">
      <w:pPr>
        <w:pStyle w:val="31"/>
      </w:pPr>
      <w:bookmarkStart w:id="25" w:name="_Toc168153642"/>
      <w:r>
        <w:t>Αντίστροφο Συνημίτονο</w:t>
      </w:r>
      <w:r w:rsidR="002D56EE">
        <w:t xml:space="preserve">/ Τόξο </w:t>
      </w:r>
      <w:r w:rsidR="005D0C82">
        <w:t>Συνημίτονου</w:t>
      </w:r>
      <w:bookmarkEnd w:id="25"/>
    </w:p>
    <w:p w14:paraId="76CCD683" w14:textId="12E1EFCC" w:rsidR="00756F24" w:rsidRPr="00756F24" w:rsidRDefault="00756F24" w:rsidP="00756F24">
      <w:r w:rsidRPr="008D3836">
        <w:t xml:space="preserve">Υπολογίζει τη γωνία (σε μοίρες ή ακτίνια) της οποίας το </w:t>
      </w:r>
      <w:r>
        <w:t>συν</w:t>
      </w:r>
      <w:r w:rsidRPr="008D3836">
        <w:t>ημίτονο είναι το όρισμα</w:t>
      </w:r>
      <w:r w:rsidR="00021434">
        <w:t>. Το όρισμα πρέπει να είναι ένας αριθμός από το -1 ως το 1.</w:t>
      </w:r>
    </w:p>
    <w:p w14:paraId="75D3CAEB" w14:textId="77777777" w:rsidR="00036CEC" w:rsidRDefault="00036CEC" w:rsidP="00036CEC">
      <w:r>
        <w:rPr>
          <w:noProof/>
        </w:rPr>
        <w:drawing>
          <wp:inline distT="0" distB="0" distL="0" distR="0" wp14:anchorId="3EB51835" wp14:editId="446E84D1">
            <wp:extent cx="579600" cy="216000"/>
            <wp:effectExtent l="0" t="0" r="0" b="0"/>
            <wp:docPr id="553870241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9F23" w14:textId="263E13F9" w:rsidR="00861D32" w:rsidRDefault="00861D32" w:rsidP="00036CEC">
      <w:r>
        <w:t xml:space="preserve">Αποτέλεσμα σε </w:t>
      </w:r>
      <w:r w:rsidR="00803762">
        <w:t>μοίρες</w:t>
      </w:r>
    </w:p>
    <w:p w14:paraId="37C0FF39" w14:textId="32B37A30" w:rsidR="00036CEC" w:rsidRDefault="00756F24" w:rsidP="00036CEC">
      <w:r>
        <w:rPr>
          <w:noProof/>
        </w:rPr>
        <w:drawing>
          <wp:inline distT="0" distB="0" distL="0" distR="0" wp14:anchorId="03F50783" wp14:editId="6A2DEFB9">
            <wp:extent cx="460800" cy="388800"/>
            <wp:effectExtent l="0" t="0" r="0" b="0"/>
            <wp:docPr id="512306459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D32">
        <w:rPr>
          <w:noProof/>
        </w:rPr>
        <w:drawing>
          <wp:inline distT="0" distB="0" distL="0" distR="0" wp14:anchorId="5D7E26DE" wp14:editId="44BDEA9F">
            <wp:extent cx="446400" cy="327600"/>
            <wp:effectExtent l="0" t="0" r="0" b="0"/>
            <wp:docPr id="336708127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D32">
        <w:t xml:space="preserve">                          </w:t>
      </w:r>
      <w:r w:rsidR="00803762">
        <w:t xml:space="preserve">                        </w:t>
      </w:r>
      <w:r w:rsidR="00861D32">
        <w:t xml:space="preserve">           </w:t>
      </w:r>
      <w:r w:rsidR="00803762">
        <w:rPr>
          <w:noProof/>
        </w:rPr>
        <w:drawing>
          <wp:inline distT="0" distB="0" distL="0" distR="0" wp14:anchorId="00CEDDB0" wp14:editId="5EFA2358">
            <wp:extent cx="2224800" cy="320400"/>
            <wp:effectExtent l="0" t="0" r="4445" b="3810"/>
            <wp:docPr id="1130852416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82DD" w14:textId="77777777" w:rsidR="00803762" w:rsidRDefault="00803762" w:rsidP="00036CEC"/>
    <w:p w14:paraId="020BEE99" w14:textId="77777777" w:rsidR="00036CEC" w:rsidRDefault="00036CEC" w:rsidP="00036CEC">
      <w:r>
        <w:rPr>
          <w:noProof/>
        </w:rPr>
        <w:drawing>
          <wp:inline distT="0" distB="0" distL="0" distR="0" wp14:anchorId="5EEA1E6A" wp14:editId="569DB634">
            <wp:extent cx="583200" cy="219600"/>
            <wp:effectExtent l="0" t="0" r="7620" b="9525"/>
            <wp:docPr id="1508677307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90EA" w14:textId="77777777" w:rsidR="00803762" w:rsidRDefault="00803762" w:rsidP="00803762">
      <w:r>
        <w:t>Αποτέλεσμα σε ακτίνια</w:t>
      </w:r>
    </w:p>
    <w:p w14:paraId="00AB2059" w14:textId="42F11E77" w:rsidR="00803762" w:rsidRDefault="00803762" w:rsidP="00803762">
      <w:r>
        <w:rPr>
          <w:noProof/>
        </w:rPr>
        <w:drawing>
          <wp:inline distT="0" distB="0" distL="0" distR="0" wp14:anchorId="15CAB505" wp14:editId="1C8F2DED">
            <wp:extent cx="460800" cy="388800"/>
            <wp:effectExtent l="0" t="0" r="0" b="0"/>
            <wp:docPr id="1370142343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32925" name="Εικόνα 38" descr="Εικόνα που περιέχει στιγμιότυπο οθόνης, ορθογώνιο παραλληλόγραμμο, γραμμή, τετράγω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D6033" wp14:editId="0E007AFE">
            <wp:extent cx="446400" cy="327600"/>
            <wp:effectExtent l="0" t="0" r="0" b="0"/>
            <wp:docPr id="6745482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" cy="3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372A93CC" wp14:editId="7774C768">
            <wp:extent cx="2224800" cy="320400"/>
            <wp:effectExtent l="0" t="0" r="4445" b="3810"/>
            <wp:docPr id="1506961463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3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E1F0" w14:textId="77777777" w:rsidR="00803762" w:rsidRDefault="00803762" w:rsidP="00803762"/>
    <w:p w14:paraId="4EDDB0ED" w14:textId="7CBDAAB8" w:rsidR="00036CEC" w:rsidRDefault="00036CEC" w:rsidP="00036CEC">
      <w:pPr>
        <w:pStyle w:val="31"/>
      </w:pPr>
      <w:bookmarkStart w:id="26" w:name="_Toc168153643"/>
      <w:r>
        <w:t>Αντίστροφη Εφαπτομένη</w:t>
      </w:r>
      <w:r w:rsidR="002D56EE">
        <w:t xml:space="preserve">/ </w:t>
      </w:r>
      <w:r w:rsidR="005D0C82">
        <w:t>Τόξο Εφαπτομένης</w:t>
      </w:r>
      <w:bookmarkEnd w:id="26"/>
    </w:p>
    <w:p w14:paraId="769947F6" w14:textId="5D2EE6C5" w:rsidR="003C479B" w:rsidRPr="003C479B" w:rsidRDefault="00551D60" w:rsidP="003C479B">
      <w:r w:rsidRPr="008D3836">
        <w:t xml:space="preserve">Υπολογίζει τη γωνία (σε μοίρες ή ακτίνια) της οποίας </w:t>
      </w:r>
      <w:r>
        <w:t xml:space="preserve">η εφαπτομένη </w:t>
      </w:r>
      <w:r w:rsidRPr="008D3836">
        <w:t>είναι το όρισμα</w:t>
      </w:r>
    </w:p>
    <w:p w14:paraId="29D95368" w14:textId="77777777" w:rsidR="00036CEC" w:rsidRDefault="00036CEC" w:rsidP="00036CEC">
      <w:r>
        <w:rPr>
          <w:noProof/>
        </w:rPr>
        <w:drawing>
          <wp:inline distT="0" distB="0" distL="0" distR="0" wp14:anchorId="3F0E705D" wp14:editId="27F96FF6">
            <wp:extent cx="579600" cy="216000"/>
            <wp:effectExtent l="0" t="0" r="0" b="0"/>
            <wp:docPr id="1263374731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2054" w14:textId="572C22EC" w:rsidR="00036CEC" w:rsidRDefault="00120F9D" w:rsidP="00036CEC">
      <w:r>
        <w:t>Αποτέλεσμα σε μοίρες</w:t>
      </w:r>
    </w:p>
    <w:p w14:paraId="0C153D99" w14:textId="4F46B931" w:rsidR="00120F9D" w:rsidRDefault="00120F9D" w:rsidP="00036CEC">
      <w:r>
        <w:rPr>
          <w:noProof/>
        </w:rPr>
        <w:drawing>
          <wp:inline distT="0" distB="0" distL="0" distR="0" wp14:anchorId="458A9FF2" wp14:editId="3BC76ADA">
            <wp:extent cx="435600" cy="374400"/>
            <wp:effectExtent l="0" t="0" r="3175" b="6985"/>
            <wp:docPr id="1421022810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B3A68" wp14:editId="030E78A6">
            <wp:extent cx="435600" cy="399600"/>
            <wp:effectExtent l="0" t="0" r="3175" b="635"/>
            <wp:docPr id="2095568813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68813" name="Εικόνα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19C">
        <w:rPr>
          <w:noProof/>
        </w:rPr>
        <w:drawing>
          <wp:inline distT="0" distB="0" distL="0" distR="0" wp14:anchorId="71193C61" wp14:editId="571612E1">
            <wp:extent cx="442800" cy="313200"/>
            <wp:effectExtent l="0" t="0" r="0" b="0"/>
            <wp:docPr id="46352121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19C">
        <w:t xml:space="preserve">                                                </w:t>
      </w:r>
      <w:r w:rsidR="00DA719C">
        <w:rPr>
          <w:noProof/>
        </w:rPr>
        <w:drawing>
          <wp:inline distT="0" distB="0" distL="0" distR="0" wp14:anchorId="48CEBC6A" wp14:editId="53111BF6">
            <wp:extent cx="2260800" cy="338400"/>
            <wp:effectExtent l="0" t="0" r="0" b="5080"/>
            <wp:docPr id="1827884310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800" cy="3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2017" w14:textId="77777777" w:rsidR="00036CEC" w:rsidRDefault="00036CEC" w:rsidP="00036CEC">
      <w:r>
        <w:rPr>
          <w:noProof/>
        </w:rPr>
        <w:lastRenderedPageBreak/>
        <w:drawing>
          <wp:inline distT="0" distB="0" distL="0" distR="0" wp14:anchorId="2748F17B" wp14:editId="3464CF9B">
            <wp:extent cx="583200" cy="219600"/>
            <wp:effectExtent l="0" t="0" r="7620" b="9525"/>
            <wp:docPr id="813145970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1122" w14:textId="77777777" w:rsidR="0038260E" w:rsidRDefault="0038260E" w:rsidP="0038260E">
      <w:r>
        <w:t>Αποτέλεσμα σε μοίρες</w:t>
      </w:r>
    </w:p>
    <w:p w14:paraId="3238AD08" w14:textId="1AC2CB0D" w:rsidR="00B84387" w:rsidRPr="00B90F81" w:rsidRDefault="00432FF3" w:rsidP="007478F0">
      <w:r>
        <w:rPr>
          <w:noProof/>
        </w:rPr>
        <w:drawing>
          <wp:inline distT="0" distB="0" distL="0" distR="0" wp14:anchorId="5378DB5F" wp14:editId="24911F4C">
            <wp:extent cx="435600" cy="374400"/>
            <wp:effectExtent l="0" t="0" r="3175" b="6985"/>
            <wp:docPr id="759183048" name="Εικόνα 45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83048" name="Εικόνα 45" descr="Εικόνα που περιέχει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D5516" wp14:editId="182C7131">
            <wp:extent cx="435600" cy="399600"/>
            <wp:effectExtent l="0" t="0" r="3175" b="635"/>
            <wp:docPr id="514291219" name="Εικόνα 46" descr="Εικόνα που περιέχει στιγμιότυπο οθόνης, ορθογώνιο παραλληλόγραμμο, γραμματοσειρά, σύμβολ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91219" name="Εικόνα 46" descr="Εικόνα που περιέχει στιγμιότυπο οθόνης, ορθογώνιο παραλληλόγραμμο, γραμματοσειρά, σύμβολ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29B3A" wp14:editId="03A6B53A">
            <wp:extent cx="442800" cy="313200"/>
            <wp:effectExtent l="0" t="0" r="0" b="0"/>
            <wp:docPr id="1467598480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98480" name="Εικόνα 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F81">
        <w:t xml:space="preserve"> </w:t>
      </w:r>
      <w:r w:rsidRPr="00B90F81">
        <w:rPr>
          <w:noProof/>
        </w:rPr>
        <w:t xml:space="preserve">                                                </w:t>
      </w:r>
      <w:r>
        <w:rPr>
          <w:noProof/>
          <w:lang w:val="en-US"/>
        </w:rPr>
        <w:drawing>
          <wp:inline distT="0" distB="0" distL="0" distR="0" wp14:anchorId="70BDBCA6" wp14:editId="6FD0B1FD">
            <wp:extent cx="2214000" cy="313200"/>
            <wp:effectExtent l="0" t="0" r="0" b="0"/>
            <wp:docPr id="2096964041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3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A94D" w14:textId="77777777" w:rsidR="00B84387" w:rsidRPr="00B90F81" w:rsidRDefault="00B84387" w:rsidP="007478F0"/>
    <w:p w14:paraId="020464FB" w14:textId="6B9CDEAB" w:rsidR="00B84387" w:rsidRDefault="00B90F81" w:rsidP="00B13E1B">
      <w:pPr>
        <w:pStyle w:val="31"/>
      </w:pPr>
      <w:bookmarkStart w:id="27" w:name="_Toc168153644"/>
      <w:r>
        <w:t>Υπερβολικό Ημίτονο</w:t>
      </w:r>
      <w:bookmarkEnd w:id="27"/>
    </w:p>
    <w:p w14:paraId="1FA7A14E" w14:textId="77777777" w:rsidR="00B90F81" w:rsidRDefault="00B90F81" w:rsidP="007478F0"/>
    <w:p w14:paraId="4E650F86" w14:textId="0123A42F" w:rsidR="00B90F81" w:rsidRDefault="00B90F81" w:rsidP="00B13E1B">
      <w:pPr>
        <w:pStyle w:val="31"/>
      </w:pPr>
      <w:bookmarkStart w:id="28" w:name="_Toc168153645"/>
      <w:r>
        <w:t>Υπερβολικό Συνημίτονο</w:t>
      </w:r>
      <w:bookmarkEnd w:id="28"/>
    </w:p>
    <w:p w14:paraId="70863D69" w14:textId="77777777" w:rsidR="00B90F81" w:rsidRDefault="00B90F81" w:rsidP="007478F0"/>
    <w:p w14:paraId="2E408BE8" w14:textId="48755216" w:rsidR="00B90F81" w:rsidRDefault="00B90F81" w:rsidP="00B13E1B">
      <w:pPr>
        <w:pStyle w:val="31"/>
      </w:pPr>
      <w:bookmarkStart w:id="29" w:name="_Toc168153646"/>
      <w:r>
        <w:t>Υπερβολική Εφαπτομένη</w:t>
      </w:r>
      <w:bookmarkEnd w:id="29"/>
    </w:p>
    <w:p w14:paraId="038BE2F0" w14:textId="77777777" w:rsidR="00B90F81" w:rsidRDefault="00B90F81" w:rsidP="007478F0"/>
    <w:p w14:paraId="6C62D58A" w14:textId="117B80E7" w:rsidR="007164E2" w:rsidRDefault="007164E2" w:rsidP="00B13E1B">
      <w:pPr>
        <w:pStyle w:val="31"/>
      </w:pPr>
      <w:bookmarkStart w:id="30" w:name="_Toc168153647"/>
      <w:r>
        <w:t>Τόξο Υπερβολικού Ημίτονου</w:t>
      </w:r>
      <w:bookmarkEnd w:id="30"/>
    </w:p>
    <w:p w14:paraId="67C16D42" w14:textId="7E0E71C6" w:rsidR="007164E2" w:rsidRDefault="00E5092D" w:rsidP="007478F0">
      <w:r w:rsidRPr="00E5092D">
        <w:t>Επιστρέφει το τόξο υπερβολικού ημίτονου ενός αριθμού. Το τόξο υπερβολικού ημίτονου είναι η τιμή της οποίας το υπερβολικό ημίτονο είναι</w:t>
      </w:r>
      <w:r w:rsidR="00B13E1B">
        <w:t xml:space="preserve"> το όρισμα</w:t>
      </w:r>
    </w:p>
    <w:p w14:paraId="6ED667EA" w14:textId="61CB72E2" w:rsidR="007164E2" w:rsidRDefault="007164E2" w:rsidP="00B13E1B">
      <w:pPr>
        <w:pStyle w:val="31"/>
      </w:pPr>
      <w:bookmarkStart w:id="31" w:name="_Toc168153648"/>
      <w:r>
        <w:t>Τόξο Υπερβολικού Συνημίτονου</w:t>
      </w:r>
      <w:bookmarkEnd w:id="31"/>
    </w:p>
    <w:p w14:paraId="7742094D" w14:textId="77777777" w:rsidR="007164E2" w:rsidRDefault="007164E2" w:rsidP="007478F0"/>
    <w:p w14:paraId="31E0C421" w14:textId="7B274806" w:rsidR="007164E2" w:rsidRDefault="007164E2" w:rsidP="00B13E1B">
      <w:pPr>
        <w:pStyle w:val="31"/>
      </w:pPr>
      <w:bookmarkStart w:id="32" w:name="_Toc168153649"/>
      <w:r>
        <w:t>Τόξο Υπερβολικής Εφαπτομένης</w:t>
      </w:r>
      <w:bookmarkEnd w:id="32"/>
    </w:p>
    <w:p w14:paraId="66D05401" w14:textId="77777777" w:rsidR="007164E2" w:rsidRDefault="007164E2" w:rsidP="007478F0"/>
    <w:p w14:paraId="10EAAA7D" w14:textId="77777777" w:rsidR="007164E2" w:rsidRDefault="007164E2" w:rsidP="007478F0"/>
    <w:p w14:paraId="5FDB9528" w14:textId="77777777" w:rsidR="00B90F81" w:rsidRPr="00781972" w:rsidRDefault="00B90F81" w:rsidP="007478F0"/>
    <w:p w14:paraId="62464812" w14:textId="77777777" w:rsidR="00B84387" w:rsidRPr="00B90F81" w:rsidRDefault="00B84387" w:rsidP="007478F0"/>
    <w:p w14:paraId="032A7B8D" w14:textId="77777777" w:rsidR="00B84387" w:rsidRPr="00B90F81" w:rsidRDefault="00B84387" w:rsidP="007478F0"/>
    <w:p w14:paraId="1B32AEC6" w14:textId="77777777" w:rsidR="00B84387" w:rsidRPr="00B90F81" w:rsidRDefault="00B84387" w:rsidP="007478F0"/>
    <w:p w14:paraId="59F872AB" w14:textId="77777777" w:rsidR="00B84387" w:rsidRPr="00B90F81" w:rsidRDefault="00B84387" w:rsidP="007478F0"/>
    <w:p w14:paraId="4F17BD9D" w14:textId="77777777" w:rsidR="00B84387" w:rsidRPr="00B90F81" w:rsidRDefault="00B84387" w:rsidP="007478F0"/>
    <w:p w14:paraId="048BFD1D" w14:textId="77777777" w:rsidR="00B84387" w:rsidRPr="00B90F81" w:rsidRDefault="00B84387" w:rsidP="007478F0"/>
    <w:p w14:paraId="2896704C" w14:textId="77777777" w:rsidR="00B84387" w:rsidRPr="00B90F81" w:rsidRDefault="00B84387" w:rsidP="007478F0"/>
    <w:p w14:paraId="05EE5E52" w14:textId="77777777" w:rsidR="00B84387" w:rsidRPr="00B90F81" w:rsidRDefault="00B84387" w:rsidP="007478F0"/>
    <w:p w14:paraId="708B5F40" w14:textId="77777777" w:rsidR="00B84387" w:rsidRPr="00B90F81" w:rsidRDefault="00B84387" w:rsidP="007478F0"/>
    <w:p w14:paraId="6C3754F6" w14:textId="77777777" w:rsidR="00B84387" w:rsidRPr="00B90F81" w:rsidRDefault="00B84387" w:rsidP="007478F0"/>
    <w:p w14:paraId="5B52C019" w14:textId="77777777" w:rsidR="00B84387" w:rsidRPr="00B90F81" w:rsidRDefault="00B84387" w:rsidP="007478F0"/>
    <w:p w14:paraId="74EA2B99" w14:textId="77777777" w:rsidR="00B84387" w:rsidRPr="00B90F81" w:rsidRDefault="00B84387" w:rsidP="007478F0"/>
    <w:p w14:paraId="2430E9B5" w14:textId="77777777" w:rsidR="009B7C4E" w:rsidRDefault="009B7C4E" w:rsidP="007478F0"/>
    <w:p w14:paraId="401FF789" w14:textId="77777777" w:rsidR="009B7C4E" w:rsidRDefault="009B7C4E" w:rsidP="007478F0"/>
    <w:p w14:paraId="2657DBC2" w14:textId="77777777" w:rsidR="009B7C4E" w:rsidRDefault="009B7C4E" w:rsidP="007478F0"/>
    <w:p w14:paraId="0E19EEB5" w14:textId="77777777" w:rsidR="009B7C4E" w:rsidRDefault="009B7C4E" w:rsidP="007478F0"/>
    <w:p w14:paraId="29C63B8F" w14:textId="77777777" w:rsidR="009B7C4E" w:rsidRDefault="009B7C4E" w:rsidP="007478F0"/>
    <w:p w14:paraId="33882CAA" w14:textId="77777777" w:rsidR="009B7C4E" w:rsidRDefault="009B7C4E" w:rsidP="007478F0"/>
    <w:p w14:paraId="7BD0E65A" w14:textId="77777777" w:rsidR="009B7C4E" w:rsidRPr="00B90F81" w:rsidRDefault="009B7C4E" w:rsidP="007478F0"/>
    <w:p w14:paraId="10E301B1" w14:textId="77777777" w:rsidR="003D7115" w:rsidRPr="007478F0" w:rsidRDefault="003D7115" w:rsidP="007478F0"/>
    <w:p w14:paraId="0E845E6C" w14:textId="25B38C13" w:rsidR="0008528E" w:rsidRDefault="00BD09DE" w:rsidP="00BD09DE">
      <w:pPr>
        <w:pStyle w:val="1"/>
      </w:pPr>
      <w:bookmarkStart w:id="33" w:name="_Toc168153650"/>
      <w:r>
        <w:t>Λειτουργίες Μνήμης</w:t>
      </w:r>
      <w:bookmarkEnd w:id="33"/>
    </w:p>
    <w:p w14:paraId="41D8E53F" w14:textId="40D20F60" w:rsidR="00425C1C" w:rsidRDefault="00FB21A3" w:rsidP="000E5DCC">
      <w:pPr>
        <w:pStyle w:val="31"/>
      </w:pPr>
      <w:bookmarkStart w:id="34" w:name="_Toc168153651"/>
      <w:r>
        <w:t>Αποθήκευση</w:t>
      </w:r>
      <w:r w:rsidR="00DA78DC">
        <w:t xml:space="preserve"> στη Μνήμη</w:t>
      </w:r>
      <w:bookmarkEnd w:id="34"/>
    </w:p>
    <w:p w14:paraId="666C8CB0" w14:textId="77777777" w:rsidR="00DA78DC" w:rsidRDefault="00DA78DC" w:rsidP="00425C1C"/>
    <w:p w14:paraId="5061A357" w14:textId="69DA81A6" w:rsidR="00DA78DC" w:rsidRDefault="00DA78DC" w:rsidP="000E5DCC">
      <w:pPr>
        <w:pStyle w:val="31"/>
      </w:pPr>
      <w:bookmarkStart w:id="35" w:name="_Toc168153652"/>
      <w:r>
        <w:t xml:space="preserve">Πρόσθεση </w:t>
      </w:r>
      <w:r w:rsidR="00FB21A3">
        <w:t>στον Αποθηκευμένο Αριθμό</w:t>
      </w:r>
      <w:bookmarkEnd w:id="35"/>
    </w:p>
    <w:p w14:paraId="2A421471" w14:textId="77777777" w:rsidR="00425C1C" w:rsidRDefault="00425C1C" w:rsidP="00425C1C"/>
    <w:p w14:paraId="43569CC1" w14:textId="782A1DB7" w:rsidR="00FB21A3" w:rsidRDefault="00FB21A3" w:rsidP="000E5DCC">
      <w:pPr>
        <w:pStyle w:val="31"/>
      </w:pPr>
      <w:bookmarkStart w:id="36" w:name="_Toc168153653"/>
      <w:r>
        <w:t>Αφαίρεση από τον Αποθηκευμένο Αριθμό</w:t>
      </w:r>
      <w:bookmarkEnd w:id="36"/>
    </w:p>
    <w:p w14:paraId="0B161ACF" w14:textId="77777777" w:rsidR="00FB21A3" w:rsidRDefault="00FB21A3" w:rsidP="00425C1C"/>
    <w:p w14:paraId="640D2A31" w14:textId="374E5B62" w:rsidR="00FB21A3" w:rsidRDefault="0058187E" w:rsidP="000E5DCC">
      <w:pPr>
        <w:pStyle w:val="31"/>
      </w:pPr>
      <w:bookmarkStart w:id="37" w:name="_Toc168153654"/>
      <w:r>
        <w:t>Κλήση του Αποθηκευμένου Αριθμού</w:t>
      </w:r>
      <w:bookmarkEnd w:id="37"/>
    </w:p>
    <w:p w14:paraId="3473E0DF" w14:textId="77777777" w:rsidR="0058187E" w:rsidRDefault="0058187E" w:rsidP="00425C1C"/>
    <w:p w14:paraId="3307C109" w14:textId="7F064903" w:rsidR="0058187E" w:rsidRDefault="0058187E" w:rsidP="000E5DCC">
      <w:pPr>
        <w:pStyle w:val="31"/>
      </w:pPr>
      <w:bookmarkStart w:id="38" w:name="_Toc168153655"/>
      <w:r>
        <w:t>Καθαρισμός Μνήμης</w:t>
      </w:r>
      <w:bookmarkEnd w:id="38"/>
      <w:r>
        <w:t xml:space="preserve"> </w:t>
      </w:r>
    </w:p>
    <w:p w14:paraId="3FC7217F" w14:textId="77777777" w:rsidR="00425C1C" w:rsidRDefault="00425C1C" w:rsidP="00425C1C"/>
    <w:p w14:paraId="5C4A4DD4" w14:textId="6DEAFB0C" w:rsidR="000E5DCC" w:rsidRDefault="000E5DCC" w:rsidP="000E5DCC">
      <w:pPr>
        <w:pStyle w:val="31"/>
      </w:pPr>
      <w:bookmarkStart w:id="39" w:name="_Toc168153656"/>
      <w:r>
        <w:t>Γενικό Σύνολο</w:t>
      </w:r>
      <w:bookmarkEnd w:id="39"/>
    </w:p>
    <w:p w14:paraId="6EEB33A3" w14:textId="26084108" w:rsidR="00425C1C" w:rsidRDefault="00425C1C" w:rsidP="00425C1C">
      <w:pPr>
        <w:pStyle w:val="1"/>
      </w:pPr>
      <w:bookmarkStart w:id="40" w:name="_Toc168153657"/>
      <w:r>
        <w:t>Λειτουργίες Εκκαθάρισης</w:t>
      </w:r>
      <w:bookmarkEnd w:id="40"/>
    </w:p>
    <w:p w14:paraId="443A3B53" w14:textId="77777777" w:rsidR="00F258F1" w:rsidRDefault="00F258F1" w:rsidP="00425C1C"/>
    <w:p w14:paraId="0CC28AF9" w14:textId="33135CA1" w:rsidR="00F258F1" w:rsidRDefault="00F258F1" w:rsidP="00F94D1B">
      <w:pPr>
        <w:pStyle w:val="31"/>
        <w:rPr>
          <w:lang w:val="en-US"/>
        </w:rPr>
      </w:pPr>
      <w:r>
        <w:lastRenderedPageBreak/>
        <w:t>Πλήκτρο</w:t>
      </w:r>
      <w:r w:rsidRPr="007268AB">
        <w:rPr>
          <w:lang w:val="en-US"/>
        </w:rPr>
        <w:t xml:space="preserve"> </w:t>
      </w:r>
      <w:r>
        <w:rPr>
          <w:lang w:val="en-US"/>
        </w:rPr>
        <w:t>Clear</w:t>
      </w:r>
    </w:p>
    <w:p w14:paraId="7DC935ED" w14:textId="77777777" w:rsidR="00F258F1" w:rsidRDefault="00F258F1" w:rsidP="00425C1C">
      <w:pPr>
        <w:rPr>
          <w:lang w:val="en-US"/>
        </w:rPr>
      </w:pPr>
    </w:p>
    <w:p w14:paraId="081E7BBA" w14:textId="74C14E21" w:rsidR="00F258F1" w:rsidRDefault="00F258F1" w:rsidP="00F94D1B">
      <w:pPr>
        <w:pStyle w:val="31"/>
        <w:rPr>
          <w:lang w:val="en-US"/>
        </w:rPr>
      </w:pPr>
      <w:r>
        <w:t>Πλήκτρο</w:t>
      </w:r>
      <w:r w:rsidRPr="007268AB">
        <w:rPr>
          <w:lang w:val="en-US"/>
        </w:rPr>
        <w:t xml:space="preserve"> </w:t>
      </w:r>
      <w:r>
        <w:rPr>
          <w:lang w:val="en-US"/>
        </w:rPr>
        <w:t>All Clear</w:t>
      </w:r>
    </w:p>
    <w:p w14:paraId="2BBC75C3" w14:textId="77777777" w:rsidR="00F258F1" w:rsidRDefault="00F258F1" w:rsidP="00425C1C">
      <w:pPr>
        <w:rPr>
          <w:lang w:val="en-US"/>
        </w:rPr>
      </w:pPr>
    </w:p>
    <w:p w14:paraId="78219DAC" w14:textId="1416F0C7" w:rsidR="00F258F1" w:rsidRDefault="00F258F1" w:rsidP="00F94D1B">
      <w:pPr>
        <w:pStyle w:val="31"/>
        <w:rPr>
          <w:lang w:val="en-US"/>
        </w:rPr>
      </w:pPr>
      <w:r>
        <w:t>Πλήκτρο</w:t>
      </w:r>
      <w:r w:rsidRPr="007268AB">
        <w:rPr>
          <w:lang w:val="en-US"/>
        </w:rPr>
        <w:t xml:space="preserve"> </w:t>
      </w:r>
      <w:r>
        <w:rPr>
          <w:lang w:val="en-US"/>
        </w:rPr>
        <w:t>Backspace</w:t>
      </w:r>
    </w:p>
    <w:p w14:paraId="11AC344A" w14:textId="77777777" w:rsidR="00F258F1" w:rsidRDefault="00F258F1" w:rsidP="00425C1C">
      <w:pPr>
        <w:rPr>
          <w:lang w:val="en-US"/>
        </w:rPr>
      </w:pPr>
    </w:p>
    <w:p w14:paraId="3FF69F39" w14:textId="77777777" w:rsidR="009D08D4" w:rsidRPr="00F258F1" w:rsidRDefault="009D08D4" w:rsidP="00425C1C">
      <w:pPr>
        <w:rPr>
          <w:lang w:val="en-US"/>
        </w:rPr>
      </w:pPr>
    </w:p>
    <w:sectPr w:rsidR="009D08D4" w:rsidRPr="00F258F1" w:rsidSect="0089714F">
      <w:footerReference w:type="default" r:id="rId9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B8A7D" w14:textId="77777777" w:rsidR="00CF1FBE" w:rsidRDefault="00CF1FBE" w:rsidP="00C6554A">
      <w:pPr>
        <w:spacing w:before="0" w:after="0" w:line="240" w:lineRule="auto"/>
      </w:pPr>
      <w:r>
        <w:separator/>
      </w:r>
    </w:p>
  </w:endnote>
  <w:endnote w:type="continuationSeparator" w:id="0">
    <w:p w14:paraId="4C408491" w14:textId="77777777" w:rsidR="00CF1FBE" w:rsidRDefault="00CF1FB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08F4D" w14:textId="77777777" w:rsidR="00111ECA" w:rsidRPr="000D2C65" w:rsidRDefault="00ED7C44">
    <w:pPr>
      <w:pStyle w:val="a9"/>
    </w:pPr>
    <w:r w:rsidRPr="000D2C65">
      <w:rPr>
        <w:lang w:bidi="el-GR"/>
      </w:rPr>
      <w:t xml:space="preserve">Σελίδα </w:t>
    </w:r>
    <w:r w:rsidRPr="000D2C65">
      <w:rPr>
        <w:lang w:bidi="el-GR"/>
      </w:rPr>
      <w:fldChar w:fldCharType="begin"/>
    </w:r>
    <w:r w:rsidRPr="000D2C65">
      <w:rPr>
        <w:lang w:bidi="el-GR"/>
      </w:rPr>
      <w:instrText xml:space="preserve"> PAGE  \* Arabic  \* MERGEFORMAT </w:instrText>
    </w:r>
    <w:r w:rsidRPr="000D2C65">
      <w:rPr>
        <w:lang w:bidi="el-GR"/>
      </w:rPr>
      <w:fldChar w:fldCharType="separate"/>
    </w:r>
    <w:r w:rsidR="0089714F" w:rsidRPr="000D2C65">
      <w:rPr>
        <w:noProof/>
        <w:lang w:bidi="el-GR"/>
      </w:rPr>
      <w:t>1</w:t>
    </w:r>
    <w:r w:rsidRPr="000D2C65">
      <w:rPr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68635" w14:textId="77777777" w:rsidR="00CF1FBE" w:rsidRDefault="00CF1FB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0C17E7D" w14:textId="77777777" w:rsidR="00CF1FBE" w:rsidRDefault="00CF1FB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81C977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9A157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A7F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3C6E1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68E3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B447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C691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02E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4FC1D3C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427C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5311A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6456334">
    <w:abstractNumId w:val="9"/>
  </w:num>
  <w:num w:numId="2" w16cid:durableId="1167476550">
    <w:abstractNumId w:val="8"/>
  </w:num>
  <w:num w:numId="3" w16cid:durableId="1657109282">
    <w:abstractNumId w:val="8"/>
  </w:num>
  <w:num w:numId="4" w16cid:durableId="490682436">
    <w:abstractNumId w:val="9"/>
  </w:num>
  <w:num w:numId="5" w16cid:durableId="1867136149">
    <w:abstractNumId w:val="13"/>
  </w:num>
  <w:num w:numId="6" w16cid:durableId="863783413">
    <w:abstractNumId w:val="10"/>
  </w:num>
  <w:num w:numId="7" w16cid:durableId="114252854">
    <w:abstractNumId w:val="11"/>
  </w:num>
  <w:num w:numId="8" w16cid:durableId="624896197">
    <w:abstractNumId w:val="7"/>
  </w:num>
  <w:num w:numId="9" w16cid:durableId="1013453733">
    <w:abstractNumId w:val="6"/>
  </w:num>
  <w:num w:numId="10" w16cid:durableId="387459708">
    <w:abstractNumId w:val="5"/>
  </w:num>
  <w:num w:numId="11" w16cid:durableId="1122262699">
    <w:abstractNumId w:val="4"/>
  </w:num>
  <w:num w:numId="12" w16cid:durableId="1861551313">
    <w:abstractNumId w:val="3"/>
  </w:num>
  <w:num w:numId="13" w16cid:durableId="803931790">
    <w:abstractNumId w:val="2"/>
  </w:num>
  <w:num w:numId="14" w16cid:durableId="63724023">
    <w:abstractNumId w:val="1"/>
  </w:num>
  <w:num w:numId="15" w16cid:durableId="2122334904">
    <w:abstractNumId w:val="0"/>
  </w:num>
  <w:num w:numId="16" w16cid:durableId="1167281997">
    <w:abstractNumId w:val="14"/>
  </w:num>
  <w:num w:numId="17" w16cid:durableId="708340611">
    <w:abstractNumId w:val="12"/>
  </w:num>
  <w:num w:numId="18" w16cid:durableId="9970768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A1"/>
    <w:rsid w:val="00021434"/>
    <w:rsid w:val="00036CEC"/>
    <w:rsid w:val="000445CC"/>
    <w:rsid w:val="0005390D"/>
    <w:rsid w:val="00063086"/>
    <w:rsid w:val="0008528E"/>
    <w:rsid w:val="00086860"/>
    <w:rsid w:val="000B7530"/>
    <w:rsid w:val="000B773C"/>
    <w:rsid w:val="000D2C65"/>
    <w:rsid w:val="000E338C"/>
    <w:rsid w:val="000E5DCC"/>
    <w:rsid w:val="000E7EE7"/>
    <w:rsid w:val="000F30CD"/>
    <w:rsid w:val="00103BD3"/>
    <w:rsid w:val="00111ECA"/>
    <w:rsid w:val="00120F9D"/>
    <w:rsid w:val="001233F4"/>
    <w:rsid w:val="00126ACB"/>
    <w:rsid w:val="00141DA1"/>
    <w:rsid w:val="00143C42"/>
    <w:rsid w:val="00152530"/>
    <w:rsid w:val="001569F8"/>
    <w:rsid w:val="0016493E"/>
    <w:rsid w:val="00193D8E"/>
    <w:rsid w:val="00195111"/>
    <w:rsid w:val="001B593C"/>
    <w:rsid w:val="001C7E60"/>
    <w:rsid w:val="001F085D"/>
    <w:rsid w:val="001F3E7D"/>
    <w:rsid w:val="001F685C"/>
    <w:rsid w:val="001F6E2E"/>
    <w:rsid w:val="00205E2F"/>
    <w:rsid w:val="00211078"/>
    <w:rsid w:val="0021149C"/>
    <w:rsid w:val="00211726"/>
    <w:rsid w:val="002160D6"/>
    <w:rsid w:val="0023365A"/>
    <w:rsid w:val="002524AC"/>
    <w:rsid w:val="002554CD"/>
    <w:rsid w:val="00266BC1"/>
    <w:rsid w:val="0027350D"/>
    <w:rsid w:val="00273EC0"/>
    <w:rsid w:val="00293B83"/>
    <w:rsid w:val="002B4294"/>
    <w:rsid w:val="002B67B8"/>
    <w:rsid w:val="002D56EE"/>
    <w:rsid w:val="002D69A2"/>
    <w:rsid w:val="0030313D"/>
    <w:rsid w:val="0030614D"/>
    <w:rsid w:val="00307421"/>
    <w:rsid w:val="00315DD0"/>
    <w:rsid w:val="00327C7E"/>
    <w:rsid w:val="00333D0D"/>
    <w:rsid w:val="00340808"/>
    <w:rsid w:val="00347272"/>
    <w:rsid w:val="00362B0F"/>
    <w:rsid w:val="00364A4D"/>
    <w:rsid w:val="00375F90"/>
    <w:rsid w:val="0038260E"/>
    <w:rsid w:val="00383E30"/>
    <w:rsid w:val="0039329A"/>
    <w:rsid w:val="003C4657"/>
    <w:rsid w:val="003C479B"/>
    <w:rsid w:val="003D7115"/>
    <w:rsid w:val="003F2559"/>
    <w:rsid w:val="00410338"/>
    <w:rsid w:val="0041173F"/>
    <w:rsid w:val="0041188B"/>
    <w:rsid w:val="00425C1C"/>
    <w:rsid w:val="00432FF3"/>
    <w:rsid w:val="0043407D"/>
    <w:rsid w:val="00440916"/>
    <w:rsid w:val="00442A1F"/>
    <w:rsid w:val="004828FE"/>
    <w:rsid w:val="00485EC2"/>
    <w:rsid w:val="00495E70"/>
    <w:rsid w:val="004B2337"/>
    <w:rsid w:val="004B53BA"/>
    <w:rsid w:val="004C049F"/>
    <w:rsid w:val="004C387E"/>
    <w:rsid w:val="004C7910"/>
    <w:rsid w:val="004D12FB"/>
    <w:rsid w:val="004F009B"/>
    <w:rsid w:val="005000E2"/>
    <w:rsid w:val="005054B5"/>
    <w:rsid w:val="00507E48"/>
    <w:rsid w:val="00524AA1"/>
    <w:rsid w:val="00536E71"/>
    <w:rsid w:val="00551D60"/>
    <w:rsid w:val="00577AAA"/>
    <w:rsid w:val="0058187E"/>
    <w:rsid w:val="00591C68"/>
    <w:rsid w:val="005A2557"/>
    <w:rsid w:val="005B7E6B"/>
    <w:rsid w:val="005C46FB"/>
    <w:rsid w:val="005D0C82"/>
    <w:rsid w:val="005D74EC"/>
    <w:rsid w:val="005F0B75"/>
    <w:rsid w:val="005F729F"/>
    <w:rsid w:val="0060213A"/>
    <w:rsid w:val="00605B11"/>
    <w:rsid w:val="006078B9"/>
    <w:rsid w:val="0063186D"/>
    <w:rsid w:val="00645243"/>
    <w:rsid w:val="00673270"/>
    <w:rsid w:val="0068372F"/>
    <w:rsid w:val="00685FEF"/>
    <w:rsid w:val="006931AA"/>
    <w:rsid w:val="006A3CE7"/>
    <w:rsid w:val="006D1982"/>
    <w:rsid w:val="006E22CD"/>
    <w:rsid w:val="007164E2"/>
    <w:rsid w:val="007268AB"/>
    <w:rsid w:val="00731BA6"/>
    <w:rsid w:val="00731F58"/>
    <w:rsid w:val="00742077"/>
    <w:rsid w:val="00745A09"/>
    <w:rsid w:val="007478F0"/>
    <w:rsid w:val="007504B0"/>
    <w:rsid w:val="00756F24"/>
    <w:rsid w:val="00770AFE"/>
    <w:rsid w:val="00781972"/>
    <w:rsid w:val="007B568F"/>
    <w:rsid w:val="007B774F"/>
    <w:rsid w:val="007D3D1F"/>
    <w:rsid w:val="007D3F0D"/>
    <w:rsid w:val="007D6F3C"/>
    <w:rsid w:val="007F6ABA"/>
    <w:rsid w:val="00803762"/>
    <w:rsid w:val="00807E61"/>
    <w:rsid w:val="008166F1"/>
    <w:rsid w:val="00821E17"/>
    <w:rsid w:val="008232DB"/>
    <w:rsid w:val="00825248"/>
    <w:rsid w:val="00826721"/>
    <w:rsid w:val="00855831"/>
    <w:rsid w:val="00861D32"/>
    <w:rsid w:val="008631FF"/>
    <w:rsid w:val="00870305"/>
    <w:rsid w:val="00874048"/>
    <w:rsid w:val="00887A6F"/>
    <w:rsid w:val="0089714F"/>
    <w:rsid w:val="00897D27"/>
    <w:rsid w:val="008C6EFE"/>
    <w:rsid w:val="008D3836"/>
    <w:rsid w:val="008F6721"/>
    <w:rsid w:val="00913634"/>
    <w:rsid w:val="009143BC"/>
    <w:rsid w:val="0091499B"/>
    <w:rsid w:val="00924C74"/>
    <w:rsid w:val="00937DA6"/>
    <w:rsid w:val="00943A2F"/>
    <w:rsid w:val="00945AD1"/>
    <w:rsid w:val="009479FA"/>
    <w:rsid w:val="009541DC"/>
    <w:rsid w:val="0097547F"/>
    <w:rsid w:val="009B7C4E"/>
    <w:rsid w:val="009C499C"/>
    <w:rsid w:val="009D08D4"/>
    <w:rsid w:val="009E6906"/>
    <w:rsid w:val="00A10F32"/>
    <w:rsid w:val="00A1340B"/>
    <w:rsid w:val="00A24DFC"/>
    <w:rsid w:val="00A52FE1"/>
    <w:rsid w:val="00A5640E"/>
    <w:rsid w:val="00A631D4"/>
    <w:rsid w:val="00A6705B"/>
    <w:rsid w:val="00A83D30"/>
    <w:rsid w:val="00AA21DC"/>
    <w:rsid w:val="00AD766C"/>
    <w:rsid w:val="00AE1DA3"/>
    <w:rsid w:val="00AE78D5"/>
    <w:rsid w:val="00B00998"/>
    <w:rsid w:val="00B04D46"/>
    <w:rsid w:val="00B12604"/>
    <w:rsid w:val="00B12A25"/>
    <w:rsid w:val="00B13E1B"/>
    <w:rsid w:val="00B33C0A"/>
    <w:rsid w:val="00B8392A"/>
    <w:rsid w:val="00B84387"/>
    <w:rsid w:val="00B8504C"/>
    <w:rsid w:val="00B873C7"/>
    <w:rsid w:val="00B90F81"/>
    <w:rsid w:val="00BA257F"/>
    <w:rsid w:val="00BA6CE3"/>
    <w:rsid w:val="00BC5AD6"/>
    <w:rsid w:val="00BD09DE"/>
    <w:rsid w:val="00BD21FB"/>
    <w:rsid w:val="00BF0A53"/>
    <w:rsid w:val="00C065C1"/>
    <w:rsid w:val="00C177E8"/>
    <w:rsid w:val="00C26322"/>
    <w:rsid w:val="00C27B9F"/>
    <w:rsid w:val="00C33736"/>
    <w:rsid w:val="00C37048"/>
    <w:rsid w:val="00C412C9"/>
    <w:rsid w:val="00C46652"/>
    <w:rsid w:val="00C53524"/>
    <w:rsid w:val="00C563A1"/>
    <w:rsid w:val="00C6554A"/>
    <w:rsid w:val="00C67594"/>
    <w:rsid w:val="00C71274"/>
    <w:rsid w:val="00C765D0"/>
    <w:rsid w:val="00CA371D"/>
    <w:rsid w:val="00CC2A10"/>
    <w:rsid w:val="00CE1DD9"/>
    <w:rsid w:val="00CF1FBE"/>
    <w:rsid w:val="00D154EC"/>
    <w:rsid w:val="00D2060C"/>
    <w:rsid w:val="00D24B54"/>
    <w:rsid w:val="00D76D5D"/>
    <w:rsid w:val="00D82FBC"/>
    <w:rsid w:val="00D834E3"/>
    <w:rsid w:val="00DA719C"/>
    <w:rsid w:val="00DA78DC"/>
    <w:rsid w:val="00DB213E"/>
    <w:rsid w:val="00DD045A"/>
    <w:rsid w:val="00DE2DFF"/>
    <w:rsid w:val="00DF04C1"/>
    <w:rsid w:val="00DF490A"/>
    <w:rsid w:val="00E0104E"/>
    <w:rsid w:val="00E06BAA"/>
    <w:rsid w:val="00E073AD"/>
    <w:rsid w:val="00E1058A"/>
    <w:rsid w:val="00E27AF7"/>
    <w:rsid w:val="00E3331D"/>
    <w:rsid w:val="00E5092D"/>
    <w:rsid w:val="00E559EB"/>
    <w:rsid w:val="00E65EB5"/>
    <w:rsid w:val="00E8717D"/>
    <w:rsid w:val="00E921B4"/>
    <w:rsid w:val="00E95959"/>
    <w:rsid w:val="00E972EC"/>
    <w:rsid w:val="00EA75DF"/>
    <w:rsid w:val="00ED2702"/>
    <w:rsid w:val="00ED7C44"/>
    <w:rsid w:val="00EF1EBB"/>
    <w:rsid w:val="00F0653D"/>
    <w:rsid w:val="00F258F1"/>
    <w:rsid w:val="00F261A0"/>
    <w:rsid w:val="00F26441"/>
    <w:rsid w:val="00F270CD"/>
    <w:rsid w:val="00F4259C"/>
    <w:rsid w:val="00F44ABB"/>
    <w:rsid w:val="00F53AAF"/>
    <w:rsid w:val="00F57ADE"/>
    <w:rsid w:val="00F65892"/>
    <w:rsid w:val="00F94D1B"/>
    <w:rsid w:val="00FB007F"/>
    <w:rsid w:val="00FB21A3"/>
    <w:rsid w:val="00FC029C"/>
    <w:rsid w:val="00FD6FE1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DD3AB"/>
  <w15:chartTrackingRefBased/>
  <w15:docId w15:val="{72025101-64C6-4CC5-A1C2-E2AFF85C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l-G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0213A"/>
    <w:rPr>
      <w:rFonts w:ascii="Constantia" w:hAnsi="Constantia"/>
    </w:rPr>
  </w:style>
  <w:style w:type="paragraph" w:styleId="1">
    <w:name w:val="heading 1"/>
    <w:basedOn w:val="a2"/>
    <w:next w:val="a2"/>
    <w:link w:val="1Char"/>
    <w:uiPriority w:val="9"/>
    <w:qFormat/>
    <w:rsid w:val="000D2C65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0D2C65"/>
    <w:pPr>
      <w:keepNext/>
      <w:keepLines/>
      <w:spacing w:before="240" w:after="0"/>
      <w:contextualSpacing/>
      <w:outlineLvl w:val="1"/>
    </w:pPr>
    <w:rPr>
      <w:rFonts w:eastAsiaTheme="majorEastAsia"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0D2C65"/>
    <w:pPr>
      <w:keepNext/>
      <w:keepLines/>
      <w:spacing w:before="40" w:after="0"/>
      <w:outlineLvl w:val="2"/>
    </w:pPr>
    <w:rPr>
      <w:rFonts w:eastAsiaTheme="majorEastAsia"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D2C6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D2C65"/>
    <w:pPr>
      <w:keepNext/>
      <w:keepLines/>
      <w:spacing w:before="40" w:after="0"/>
      <w:outlineLvl w:val="4"/>
    </w:pPr>
    <w:rPr>
      <w:rFonts w:eastAsiaTheme="majorEastAsia"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D2C65"/>
    <w:pPr>
      <w:keepNext/>
      <w:keepLines/>
      <w:spacing w:before="40" w:after="0"/>
      <w:outlineLvl w:val="5"/>
    </w:pPr>
    <w:rPr>
      <w:rFonts w:eastAsiaTheme="majorEastAsia"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D2C6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D2C6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D2C65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0D2C65"/>
    <w:rPr>
      <w:rFonts w:ascii="Constantia" w:eastAsiaTheme="majorEastAsia" w:hAnsi="Constantia" w:cstheme="majorBidi"/>
      <w:color w:val="007789" w:themeColor="accent1" w:themeShade="BF"/>
      <w:sz w:val="32"/>
    </w:rPr>
  </w:style>
  <w:style w:type="character" w:customStyle="1" w:styleId="2Char">
    <w:name w:val="Επικεφαλίδα 2 Char"/>
    <w:basedOn w:val="a3"/>
    <w:link w:val="21"/>
    <w:uiPriority w:val="9"/>
    <w:rsid w:val="000D2C65"/>
    <w:rPr>
      <w:rFonts w:ascii="Constantia" w:eastAsiaTheme="majorEastAsia" w:hAnsi="Constantia" w:cstheme="majorBidi"/>
      <w:caps/>
      <w:color w:val="007789" w:themeColor="accent1" w:themeShade="BF"/>
      <w:sz w:val="24"/>
    </w:rPr>
  </w:style>
  <w:style w:type="paragraph" w:customStyle="1" w:styleId="a6">
    <w:name w:val="Στοιχεία επικοινωνίας"/>
    <w:basedOn w:val="a2"/>
    <w:uiPriority w:val="4"/>
    <w:qFormat/>
    <w:rsid w:val="000D2C65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0D2C65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0D2C65"/>
    <w:pPr>
      <w:spacing w:before="480" w:after="40" w:line="240" w:lineRule="auto"/>
      <w:contextualSpacing/>
      <w:jc w:val="center"/>
    </w:pPr>
    <w:rPr>
      <w:rFonts w:eastAsiaTheme="majorEastAsia" w:cstheme="majorBidi"/>
      <w:color w:val="007789" w:themeColor="accent1" w:themeShade="BF"/>
      <w:kern w:val="28"/>
      <w:sz w:val="60"/>
    </w:rPr>
  </w:style>
  <w:style w:type="character" w:customStyle="1" w:styleId="Char">
    <w:name w:val="Τίτλος Char"/>
    <w:basedOn w:val="a3"/>
    <w:link w:val="a7"/>
    <w:uiPriority w:val="2"/>
    <w:rsid w:val="000D2C65"/>
    <w:rPr>
      <w:rFonts w:ascii="Constantia" w:eastAsiaTheme="majorEastAsia" w:hAnsi="Constantia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0D2C65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Char0">
    <w:name w:val="Υπότιτλος Char"/>
    <w:basedOn w:val="a3"/>
    <w:link w:val="a8"/>
    <w:uiPriority w:val="3"/>
    <w:rsid w:val="000D2C65"/>
    <w:rPr>
      <w:rFonts w:ascii="Constantia" w:eastAsiaTheme="majorEastAsia" w:hAnsi="Constantia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0D2C65"/>
    <w:pPr>
      <w:spacing w:before="0" w:after="0" w:line="240" w:lineRule="auto"/>
      <w:jc w:val="right"/>
    </w:pPr>
    <w:rPr>
      <w:caps/>
    </w:rPr>
  </w:style>
  <w:style w:type="character" w:customStyle="1" w:styleId="Char1">
    <w:name w:val="Υποσέλιδο Char"/>
    <w:basedOn w:val="a3"/>
    <w:link w:val="a9"/>
    <w:uiPriority w:val="99"/>
    <w:rsid w:val="000D2C65"/>
    <w:rPr>
      <w:rFonts w:ascii="Constantia" w:hAnsi="Constantia"/>
      <w:caps/>
    </w:rPr>
  </w:style>
  <w:style w:type="paragraph" w:customStyle="1" w:styleId="aa">
    <w:name w:val="Φωτογραφία"/>
    <w:basedOn w:val="a2"/>
    <w:uiPriority w:val="1"/>
    <w:qFormat/>
    <w:rsid w:val="000D2C65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0D2C65"/>
    <w:pPr>
      <w:spacing w:before="0" w:after="0" w:line="240" w:lineRule="auto"/>
    </w:pPr>
  </w:style>
  <w:style w:type="character" w:customStyle="1" w:styleId="Char2">
    <w:name w:val="Κεφαλίδα Char"/>
    <w:basedOn w:val="a3"/>
    <w:link w:val="ab"/>
    <w:uiPriority w:val="99"/>
    <w:rsid w:val="000D2C65"/>
    <w:rPr>
      <w:rFonts w:ascii="Constantia" w:hAnsi="Constantia"/>
    </w:rPr>
  </w:style>
  <w:style w:type="paragraph" w:styleId="a">
    <w:name w:val="List Number"/>
    <w:basedOn w:val="a2"/>
    <w:uiPriority w:val="11"/>
    <w:unhideWhenUsed/>
    <w:qFormat/>
    <w:rsid w:val="000D2C65"/>
    <w:pPr>
      <w:numPr>
        <w:numId w:val="3"/>
      </w:numPr>
      <w:contextualSpacing/>
    </w:pPr>
  </w:style>
  <w:style w:type="character" w:customStyle="1" w:styleId="3Char">
    <w:name w:val="Επικεφαλίδα 3 Char"/>
    <w:basedOn w:val="a3"/>
    <w:link w:val="31"/>
    <w:uiPriority w:val="9"/>
    <w:rsid w:val="000D2C65"/>
    <w:rPr>
      <w:rFonts w:ascii="Constantia" w:eastAsiaTheme="majorEastAsia" w:hAnsi="Constantia" w:cstheme="majorBidi"/>
      <w:color w:val="004F5B" w:themeColor="accent1" w:themeShade="7F"/>
      <w:sz w:val="24"/>
      <w:szCs w:val="24"/>
    </w:rPr>
  </w:style>
  <w:style w:type="character" w:customStyle="1" w:styleId="8Char">
    <w:name w:val="Επικεφαλίδα 8 Char"/>
    <w:basedOn w:val="a3"/>
    <w:link w:val="8"/>
    <w:uiPriority w:val="9"/>
    <w:semiHidden/>
    <w:rsid w:val="000D2C65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9"/>
    <w:semiHidden/>
    <w:rsid w:val="000D2C65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0D2C65"/>
    <w:rPr>
      <w:rFonts w:ascii="Constantia" w:hAnsi="Constantia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0D2C65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Έντονο απόσπ. Char"/>
    <w:basedOn w:val="a3"/>
    <w:link w:val="ad"/>
    <w:uiPriority w:val="30"/>
    <w:semiHidden/>
    <w:rsid w:val="000D2C65"/>
    <w:rPr>
      <w:rFonts w:ascii="Constantia" w:hAnsi="Constantia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0D2C65"/>
    <w:rPr>
      <w:rFonts w:ascii="Constantia" w:hAnsi="Constantia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0D2C65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Κείμενο πλαισίου Char"/>
    <w:basedOn w:val="a3"/>
    <w:link w:val="af0"/>
    <w:uiPriority w:val="99"/>
    <w:semiHidden/>
    <w:rsid w:val="000D2C65"/>
    <w:rPr>
      <w:rFonts w:ascii="Segoe UI" w:hAnsi="Segoe UI" w:cs="Segoe UI"/>
      <w:szCs w:val="18"/>
    </w:rPr>
  </w:style>
  <w:style w:type="paragraph" w:styleId="af1">
    <w:name w:val="Block Text"/>
    <w:basedOn w:val="a2"/>
    <w:uiPriority w:val="99"/>
    <w:semiHidden/>
    <w:unhideWhenUsed/>
    <w:rsid w:val="000D2C65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0D2C65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0D2C65"/>
    <w:rPr>
      <w:rFonts w:ascii="Constantia" w:hAnsi="Constanti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D2C65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0D2C65"/>
    <w:rPr>
      <w:rFonts w:ascii="Constantia" w:hAnsi="Constantia"/>
      <w:szCs w:val="16"/>
    </w:rPr>
  </w:style>
  <w:style w:type="character" w:styleId="af2">
    <w:name w:val="annotation reference"/>
    <w:basedOn w:val="a3"/>
    <w:uiPriority w:val="99"/>
    <w:semiHidden/>
    <w:unhideWhenUsed/>
    <w:rsid w:val="000D2C65"/>
    <w:rPr>
      <w:rFonts w:ascii="Constantia" w:hAnsi="Constantia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0D2C65"/>
    <w:pPr>
      <w:spacing w:line="240" w:lineRule="auto"/>
    </w:pPr>
    <w:rPr>
      <w:szCs w:val="20"/>
    </w:rPr>
  </w:style>
  <w:style w:type="character" w:customStyle="1" w:styleId="Char5">
    <w:name w:val="Κείμενο σχολίου Char"/>
    <w:basedOn w:val="a3"/>
    <w:link w:val="af3"/>
    <w:uiPriority w:val="99"/>
    <w:semiHidden/>
    <w:rsid w:val="000D2C65"/>
    <w:rPr>
      <w:rFonts w:ascii="Constantia" w:hAnsi="Constantia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0D2C65"/>
    <w:rPr>
      <w:b/>
      <w:bCs/>
    </w:rPr>
  </w:style>
  <w:style w:type="character" w:customStyle="1" w:styleId="Char6">
    <w:name w:val="Θέμα σχολίου Char"/>
    <w:basedOn w:val="Char5"/>
    <w:link w:val="af4"/>
    <w:uiPriority w:val="99"/>
    <w:semiHidden/>
    <w:rsid w:val="000D2C65"/>
    <w:rPr>
      <w:rFonts w:ascii="Constantia" w:hAnsi="Constantia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0D2C6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Χάρτης εγγράφου Char"/>
    <w:basedOn w:val="a3"/>
    <w:link w:val="af5"/>
    <w:uiPriority w:val="99"/>
    <w:semiHidden/>
    <w:rsid w:val="000D2C65"/>
    <w:rPr>
      <w:rFonts w:ascii="Segoe UI" w:hAnsi="Segoe UI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8">
    <w:name w:val="Κείμενο σημείωσης τέλους Char"/>
    <w:basedOn w:val="a3"/>
    <w:link w:val="af6"/>
    <w:uiPriority w:val="99"/>
    <w:semiHidden/>
    <w:rsid w:val="000D2C65"/>
    <w:rPr>
      <w:rFonts w:ascii="Constantia" w:hAnsi="Constantia"/>
      <w:szCs w:val="20"/>
    </w:rPr>
  </w:style>
  <w:style w:type="paragraph" w:styleId="af7">
    <w:name w:val="envelope return"/>
    <w:basedOn w:val="a2"/>
    <w:uiPriority w:val="99"/>
    <w:semiHidden/>
    <w:unhideWhenUsed/>
    <w:rsid w:val="000D2C65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-">
    <w:name w:val="FollowedHyperlink"/>
    <w:basedOn w:val="a3"/>
    <w:uiPriority w:val="99"/>
    <w:semiHidden/>
    <w:unhideWhenUsed/>
    <w:rsid w:val="000D2C65"/>
    <w:rPr>
      <w:rFonts w:ascii="Constantia" w:hAnsi="Constantia"/>
      <w:color w:val="007789" w:themeColor="accent1" w:themeShade="BF"/>
      <w:u w:val="single"/>
    </w:rPr>
  </w:style>
  <w:style w:type="paragraph" w:styleId="af8">
    <w:name w:val="footnote text"/>
    <w:basedOn w:val="a2"/>
    <w:link w:val="Char9"/>
    <w:uiPriority w:val="99"/>
    <w:semiHidden/>
    <w:unhideWhenUsed/>
    <w:rsid w:val="000D2C65"/>
    <w:pPr>
      <w:spacing w:before="0" w:after="0" w:line="240" w:lineRule="auto"/>
    </w:pPr>
    <w:rPr>
      <w:szCs w:val="20"/>
    </w:rPr>
  </w:style>
  <w:style w:type="character" w:customStyle="1" w:styleId="Char9">
    <w:name w:val="Κείμενο υποσημείωσης Char"/>
    <w:basedOn w:val="a3"/>
    <w:link w:val="af8"/>
    <w:uiPriority w:val="99"/>
    <w:semiHidden/>
    <w:rsid w:val="000D2C65"/>
    <w:rPr>
      <w:rFonts w:ascii="Constantia" w:hAnsi="Constantia"/>
      <w:szCs w:val="20"/>
    </w:rPr>
  </w:style>
  <w:style w:type="character" w:styleId="HTML">
    <w:name w:val="HTML Code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0D2C65"/>
    <w:rPr>
      <w:rFonts w:ascii="Consolas" w:hAnsi="Consolas"/>
      <w:szCs w:val="20"/>
    </w:rPr>
  </w:style>
  <w:style w:type="character" w:styleId="HTML1">
    <w:name w:val="HTML Typewriter"/>
    <w:basedOn w:val="a3"/>
    <w:uiPriority w:val="99"/>
    <w:semiHidden/>
    <w:unhideWhenUsed/>
    <w:rsid w:val="000D2C65"/>
    <w:rPr>
      <w:rFonts w:ascii="Consolas" w:hAnsi="Consolas"/>
      <w:sz w:val="22"/>
      <w:szCs w:val="20"/>
    </w:rPr>
  </w:style>
  <w:style w:type="character" w:styleId="-0">
    <w:name w:val="Hyperlink"/>
    <w:basedOn w:val="a3"/>
    <w:uiPriority w:val="99"/>
    <w:unhideWhenUsed/>
    <w:rsid w:val="000D2C65"/>
    <w:rPr>
      <w:rFonts w:ascii="Constantia" w:hAnsi="Constantia"/>
      <w:color w:val="835D00" w:themeColor="accent3" w:themeShade="80"/>
      <w:u w:val="single"/>
    </w:rPr>
  </w:style>
  <w:style w:type="paragraph" w:styleId="af9">
    <w:name w:val="macro"/>
    <w:link w:val="Chara"/>
    <w:uiPriority w:val="99"/>
    <w:semiHidden/>
    <w:unhideWhenUsed/>
    <w:rsid w:val="000D2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Κείμενο μακροεντολής Char"/>
    <w:basedOn w:val="a3"/>
    <w:link w:val="af9"/>
    <w:uiPriority w:val="99"/>
    <w:semiHidden/>
    <w:rsid w:val="000D2C65"/>
    <w:rPr>
      <w:rFonts w:ascii="Consolas" w:hAnsi="Consolas"/>
      <w:szCs w:val="20"/>
    </w:rPr>
  </w:style>
  <w:style w:type="character" w:styleId="afa">
    <w:name w:val="Placeholder Text"/>
    <w:basedOn w:val="a3"/>
    <w:uiPriority w:val="99"/>
    <w:semiHidden/>
    <w:rsid w:val="000D2C65"/>
    <w:rPr>
      <w:rFonts w:ascii="Constantia" w:hAnsi="Constantia"/>
      <w:color w:val="595959" w:themeColor="text1" w:themeTint="A6"/>
    </w:rPr>
  </w:style>
  <w:style w:type="paragraph" w:styleId="afb">
    <w:name w:val="Plain Text"/>
    <w:basedOn w:val="a2"/>
    <w:link w:val="Charb"/>
    <w:uiPriority w:val="99"/>
    <w:semiHidden/>
    <w:unhideWhenUsed/>
    <w:rsid w:val="000D2C6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Απλό κείμενο Char"/>
    <w:basedOn w:val="a3"/>
    <w:link w:val="afb"/>
    <w:uiPriority w:val="99"/>
    <w:semiHidden/>
    <w:rsid w:val="000D2C65"/>
    <w:rPr>
      <w:rFonts w:ascii="Consolas" w:hAnsi="Consolas"/>
      <w:szCs w:val="21"/>
    </w:rPr>
  </w:style>
  <w:style w:type="character" w:customStyle="1" w:styleId="7Char">
    <w:name w:val="Επικεφαλίδα 7 Char"/>
    <w:basedOn w:val="a3"/>
    <w:link w:val="7"/>
    <w:uiPriority w:val="9"/>
    <w:semiHidden/>
    <w:rsid w:val="000D2C65"/>
    <w:rPr>
      <w:rFonts w:ascii="Constantia" w:eastAsiaTheme="majorEastAsia" w:hAnsi="Constantia" w:cstheme="majorBidi"/>
      <w:i/>
      <w:iCs/>
      <w:color w:val="004F5B" w:themeColor="accent1" w:themeShade="7F"/>
    </w:rPr>
  </w:style>
  <w:style w:type="character" w:customStyle="1" w:styleId="6Char">
    <w:name w:val="Επικεφαλίδα 6 Char"/>
    <w:basedOn w:val="a3"/>
    <w:link w:val="6"/>
    <w:uiPriority w:val="9"/>
    <w:semiHidden/>
    <w:rsid w:val="000D2C65"/>
    <w:rPr>
      <w:rFonts w:ascii="Constantia" w:eastAsiaTheme="majorEastAsia" w:hAnsi="Constantia" w:cstheme="majorBidi"/>
      <w:color w:val="004F5B" w:themeColor="accent1" w:themeShade="7F"/>
    </w:rPr>
  </w:style>
  <w:style w:type="character" w:styleId="afc">
    <w:name w:val="Mention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D2C65"/>
    <w:pPr>
      <w:numPr>
        <w:numId w:val="16"/>
      </w:numPr>
    </w:pPr>
  </w:style>
  <w:style w:type="numbering" w:styleId="1i">
    <w:name w:val="Outline List 1"/>
    <w:basedOn w:val="a5"/>
    <w:uiPriority w:val="99"/>
    <w:semiHidden/>
    <w:unhideWhenUsed/>
    <w:rsid w:val="000D2C65"/>
    <w:pPr>
      <w:numPr>
        <w:numId w:val="17"/>
      </w:numPr>
    </w:pPr>
  </w:style>
  <w:style w:type="character" w:styleId="HTML2">
    <w:name w:val="HTML Variabl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0D2C65"/>
    <w:pPr>
      <w:spacing w:before="0" w:after="0"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0D2C65"/>
    <w:rPr>
      <w:rFonts w:ascii="Constantia" w:hAnsi="Constantia"/>
      <w:i/>
      <w:iCs/>
    </w:rPr>
  </w:style>
  <w:style w:type="character" w:styleId="HTML4">
    <w:name w:val="HTML Definition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5">
    <w:name w:val="HTML Cite"/>
    <w:basedOn w:val="a3"/>
    <w:uiPriority w:val="99"/>
    <w:semiHidden/>
    <w:unhideWhenUsed/>
    <w:rsid w:val="000D2C65"/>
    <w:rPr>
      <w:rFonts w:ascii="Constantia" w:hAnsi="Constantia"/>
      <w:i/>
      <w:iCs/>
    </w:rPr>
  </w:style>
  <w:style w:type="character" w:styleId="HTML6">
    <w:name w:val="HTML Sample"/>
    <w:basedOn w:val="a3"/>
    <w:uiPriority w:val="99"/>
    <w:semiHidden/>
    <w:unhideWhenUsed/>
    <w:rsid w:val="000D2C65"/>
    <w:rPr>
      <w:rFonts w:ascii="Consolas" w:hAnsi="Consolas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0D2C65"/>
    <w:rPr>
      <w:rFonts w:ascii="Constantia" w:hAnsi="Constantia"/>
    </w:rPr>
  </w:style>
  <w:style w:type="paragraph" w:styleId="10">
    <w:name w:val="toc 1"/>
    <w:basedOn w:val="a2"/>
    <w:next w:val="a2"/>
    <w:autoRedefine/>
    <w:uiPriority w:val="39"/>
    <w:unhideWhenUsed/>
    <w:rsid w:val="000D2C65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0D2C65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unhideWhenUsed/>
    <w:rsid w:val="000D2C65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0D2C65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0D2C65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0D2C65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0D2C65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0D2C65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0D2C65"/>
    <w:pPr>
      <w:spacing w:after="100"/>
      <w:ind w:left="1760"/>
    </w:pPr>
  </w:style>
  <w:style w:type="paragraph" w:styleId="afd">
    <w:name w:val="TOC Heading"/>
    <w:basedOn w:val="1"/>
    <w:next w:val="a2"/>
    <w:uiPriority w:val="39"/>
    <w:unhideWhenUsed/>
    <w:qFormat/>
    <w:rsid w:val="000D2C65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0D2C65"/>
    <w:rPr>
      <w:rFonts w:ascii="Constantia" w:hAnsi="Constantia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0D2C65"/>
    <w:rPr>
      <w:rFonts w:ascii="Constantia" w:hAnsi="Constantia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C65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0D2C65"/>
  </w:style>
  <w:style w:type="character" w:styleId="aff2">
    <w:name w:val="Book Title"/>
    <w:basedOn w:val="a3"/>
    <w:uiPriority w:val="33"/>
    <w:semiHidden/>
    <w:unhideWhenUsed/>
    <w:qFormat/>
    <w:rsid w:val="000D2C65"/>
    <w:rPr>
      <w:rFonts w:ascii="Constantia" w:hAnsi="Constanti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0D2C65"/>
    <w:rPr>
      <w:rFonts w:ascii="Constantia" w:hAnsi="Constantia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0D2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harc">
    <w:name w:val="Κεφαλίδα μηνύματος Char"/>
    <w:basedOn w:val="a3"/>
    <w:link w:val="aff3"/>
    <w:uiPriority w:val="99"/>
    <w:semiHidden/>
    <w:rsid w:val="000D2C65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0D2C65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0D2C65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D2C65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D2C65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D2C65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D2C65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0D2C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0D2C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0D2C65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0D2C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0D2C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0D2C65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D2C65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0D2C65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D2C65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D2C65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semiHidden/>
    <w:unhideWhenUsed/>
    <w:qFormat/>
    <w:rsid w:val="000D2C65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0D2C65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C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C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C65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D2C65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C65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C65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C65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0D2C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0D2C65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0D2C65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0D2C65"/>
    <w:rPr>
      <w:rFonts w:eastAsiaTheme="majorEastAsia"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0D2C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Απόσπασμα Char"/>
    <w:basedOn w:val="a3"/>
    <w:link w:val="affc"/>
    <w:uiPriority w:val="29"/>
    <w:semiHidden/>
    <w:rsid w:val="000D2C65"/>
    <w:rPr>
      <w:rFonts w:ascii="Constantia" w:hAnsi="Constantia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0D2C65"/>
    <w:rPr>
      <w:rFonts w:ascii="Constantia" w:hAnsi="Constantia"/>
      <w:i/>
      <w:iCs/>
    </w:rPr>
  </w:style>
  <w:style w:type="table" w:styleId="affe">
    <w:name w:val="Colorful List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0D2C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0D2C65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0D2C65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0D2C6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0D2C6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semiHidden/>
    <w:rsid w:val="000D2C65"/>
    <w:rPr>
      <w:rFonts w:ascii="Constantia" w:eastAsiaTheme="majorEastAsia" w:hAnsi="Constantia" w:cstheme="majorBidi"/>
      <w:i/>
      <w:iCs/>
      <w:color w:val="007789" w:themeColor="accent1" w:themeShade="BF"/>
    </w:rPr>
  </w:style>
  <w:style w:type="character" w:customStyle="1" w:styleId="5Char">
    <w:name w:val="Επικεφαλίδα 5 Char"/>
    <w:basedOn w:val="a3"/>
    <w:link w:val="51"/>
    <w:uiPriority w:val="9"/>
    <w:semiHidden/>
    <w:rsid w:val="000D2C65"/>
    <w:rPr>
      <w:rFonts w:ascii="Constantia" w:eastAsiaTheme="majorEastAsia" w:hAnsi="Constantia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0D2C65"/>
    <w:pPr>
      <w:numPr>
        <w:numId w:val="18"/>
      </w:numPr>
    </w:pPr>
  </w:style>
  <w:style w:type="table" w:styleId="17">
    <w:name w:val="Plain Table 1"/>
    <w:basedOn w:val="a4"/>
    <w:uiPriority w:val="41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0D2C65"/>
    <w:pPr>
      <w:spacing w:before="0" w:after="0" w:line="240" w:lineRule="auto"/>
    </w:pPr>
    <w:rPr>
      <w:rFonts w:ascii="Constantia" w:hAnsi="Constantia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0D2C65"/>
  </w:style>
  <w:style w:type="character" w:customStyle="1" w:styleId="Chare">
    <w:name w:val="Ημερομηνία Char"/>
    <w:basedOn w:val="a3"/>
    <w:link w:val="afff3"/>
    <w:uiPriority w:val="99"/>
    <w:semiHidden/>
    <w:rsid w:val="000D2C65"/>
    <w:rPr>
      <w:rFonts w:ascii="Constantia" w:hAnsi="Constantia"/>
    </w:rPr>
  </w:style>
  <w:style w:type="paragraph" w:styleId="Web">
    <w:name w:val="Normal (Web)"/>
    <w:basedOn w:val="a2"/>
    <w:uiPriority w:val="99"/>
    <w:semiHidden/>
    <w:unhideWhenUsed/>
    <w:rsid w:val="000D2C65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0D2C65"/>
    <w:rPr>
      <w:rFonts w:ascii="Constantia" w:hAnsi="Constantia"/>
      <w:u w:val="dotted"/>
    </w:rPr>
  </w:style>
  <w:style w:type="character" w:styleId="afff4">
    <w:name w:val="Unresolved Mention"/>
    <w:basedOn w:val="a3"/>
    <w:uiPriority w:val="99"/>
    <w:semiHidden/>
    <w:unhideWhenUsed/>
    <w:rsid w:val="000D2C65"/>
    <w:rPr>
      <w:rFonts w:ascii="Constantia" w:hAnsi="Constantia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0D2C65"/>
    <w:pPr>
      <w:spacing w:after="120"/>
    </w:pPr>
  </w:style>
  <w:style w:type="character" w:customStyle="1" w:styleId="Charf">
    <w:name w:val="Σώμα κειμένου Char"/>
    <w:basedOn w:val="a3"/>
    <w:link w:val="afff5"/>
    <w:uiPriority w:val="99"/>
    <w:semiHidden/>
    <w:rsid w:val="000D2C65"/>
    <w:rPr>
      <w:rFonts w:ascii="Constantia" w:hAnsi="Constantia"/>
    </w:rPr>
  </w:style>
  <w:style w:type="paragraph" w:styleId="2c">
    <w:name w:val="Body Text 2"/>
    <w:basedOn w:val="a2"/>
    <w:link w:val="2Char0"/>
    <w:uiPriority w:val="99"/>
    <w:semiHidden/>
    <w:unhideWhenUsed/>
    <w:rsid w:val="000D2C65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0D2C65"/>
    <w:rPr>
      <w:rFonts w:ascii="Constantia" w:hAnsi="Constantia"/>
    </w:rPr>
  </w:style>
  <w:style w:type="paragraph" w:styleId="afff6">
    <w:name w:val="Body Text Indent"/>
    <w:basedOn w:val="a2"/>
    <w:link w:val="Charf0"/>
    <w:uiPriority w:val="99"/>
    <w:semiHidden/>
    <w:unhideWhenUsed/>
    <w:rsid w:val="000D2C65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6"/>
    <w:uiPriority w:val="99"/>
    <w:semiHidden/>
    <w:rsid w:val="000D2C65"/>
    <w:rPr>
      <w:rFonts w:ascii="Constantia" w:hAnsi="Constantia"/>
    </w:rPr>
  </w:style>
  <w:style w:type="paragraph" w:styleId="2d">
    <w:name w:val="Body Text Indent 2"/>
    <w:basedOn w:val="a2"/>
    <w:link w:val="2Char1"/>
    <w:uiPriority w:val="99"/>
    <w:semiHidden/>
    <w:unhideWhenUsed/>
    <w:rsid w:val="000D2C65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0D2C65"/>
    <w:rPr>
      <w:rFonts w:ascii="Constantia" w:hAnsi="Constantia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0D2C65"/>
    <w:pPr>
      <w:spacing w:after="200"/>
      <w:ind w:firstLine="360"/>
    </w:pPr>
  </w:style>
  <w:style w:type="character" w:customStyle="1" w:styleId="Charf1">
    <w:name w:val="Σώμα κείμενου Πρώτη Εσοχή Char"/>
    <w:basedOn w:val="Charf"/>
    <w:link w:val="afff7"/>
    <w:uiPriority w:val="99"/>
    <w:semiHidden/>
    <w:rsid w:val="000D2C65"/>
    <w:rPr>
      <w:rFonts w:ascii="Constantia" w:hAnsi="Constantia"/>
    </w:rPr>
  </w:style>
  <w:style w:type="paragraph" w:styleId="2e">
    <w:name w:val="Body Text First Indent 2"/>
    <w:basedOn w:val="afff6"/>
    <w:link w:val="2Char2"/>
    <w:uiPriority w:val="99"/>
    <w:semiHidden/>
    <w:unhideWhenUsed/>
    <w:rsid w:val="000D2C65"/>
    <w:pPr>
      <w:spacing w:after="20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0D2C65"/>
    <w:rPr>
      <w:rFonts w:ascii="Constantia" w:hAnsi="Constantia"/>
    </w:rPr>
  </w:style>
  <w:style w:type="paragraph" w:styleId="afff8">
    <w:name w:val="Normal Indent"/>
    <w:basedOn w:val="a2"/>
    <w:uiPriority w:val="99"/>
    <w:semiHidden/>
    <w:unhideWhenUsed/>
    <w:rsid w:val="000D2C65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2">
    <w:name w:val="Επικεφαλίδα σημείωσης Char"/>
    <w:basedOn w:val="a3"/>
    <w:link w:val="afff9"/>
    <w:uiPriority w:val="99"/>
    <w:semiHidden/>
    <w:rsid w:val="000D2C65"/>
    <w:rPr>
      <w:rFonts w:ascii="Constantia" w:hAnsi="Constantia"/>
    </w:rPr>
  </w:style>
  <w:style w:type="table" w:styleId="afffa">
    <w:name w:val="Table Contemporary"/>
    <w:basedOn w:val="a4"/>
    <w:uiPriority w:val="99"/>
    <w:semiHidden/>
    <w:unhideWhenUsed/>
    <w:rsid w:val="000D2C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0D2C6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0D2C65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0D2C65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0D2C65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0D2C65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0D2C65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0D2C65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0D2C6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0D2C6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0D2C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0D2C65"/>
    <w:pPr>
      <w:spacing w:before="0" w:after="0" w:line="240" w:lineRule="auto"/>
    </w:pPr>
  </w:style>
  <w:style w:type="character" w:customStyle="1" w:styleId="Charf3">
    <w:name w:val="Υπογραφή ηλεκτρονικού ταχυδρομείου Char"/>
    <w:basedOn w:val="a3"/>
    <w:link w:val="affff"/>
    <w:uiPriority w:val="99"/>
    <w:semiHidden/>
    <w:rsid w:val="000D2C65"/>
    <w:rPr>
      <w:rFonts w:ascii="Constantia" w:hAnsi="Constantia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0D2C65"/>
  </w:style>
  <w:style w:type="character" w:customStyle="1" w:styleId="Charf4">
    <w:name w:val="Χαιρετισμός Char"/>
    <w:basedOn w:val="a3"/>
    <w:link w:val="affff0"/>
    <w:uiPriority w:val="99"/>
    <w:semiHidden/>
    <w:rsid w:val="000D2C65"/>
    <w:rPr>
      <w:rFonts w:ascii="Constantia" w:hAnsi="Constantia"/>
    </w:rPr>
  </w:style>
  <w:style w:type="table" w:styleId="19">
    <w:name w:val="Table Columns 1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D2C65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D2C65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D2C65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5">
    <w:name w:val="Υπογραφή Char"/>
    <w:basedOn w:val="a3"/>
    <w:link w:val="affff1"/>
    <w:uiPriority w:val="99"/>
    <w:semiHidden/>
    <w:rsid w:val="000D2C65"/>
    <w:rPr>
      <w:rFonts w:ascii="Constantia" w:hAnsi="Constantia"/>
    </w:rPr>
  </w:style>
  <w:style w:type="table" w:styleId="1a">
    <w:name w:val="Table Simple 1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0D2C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0D2C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0D2C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C65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0D2C65"/>
    <w:rPr>
      <w:rFonts w:eastAsiaTheme="majorEastAsia"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0D2C65"/>
    <w:pPr>
      <w:spacing w:before="0" w:after="0" w:line="240" w:lineRule="auto"/>
      <w:ind w:left="4320"/>
    </w:pPr>
  </w:style>
  <w:style w:type="character" w:customStyle="1" w:styleId="Charf6">
    <w:name w:val="Κλείσιμο Char"/>
    <w:basedOn w:val="a3"/>
    <w:link w:val="affff3"/>
    <w:uiPriority w:val="99"/>
    <w:semiHidden/>
    <w:rsid w:val="000D2C65"/>
    <w:rPr>
      <w:rFonts w:ascii="Constantia" w:hAnsi="Constantia"/>
    </w:rPr>
  </w:style>
  <w:style w:type="table" w:styleId="affff4">
    <w:name w:val="Table Grid"/>
    <w:basedOn w:val="a4"/>
    <w:uiPriority w:val="39"/>
    <w:rsid w:val="000D2C6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0D2C65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C65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C65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C65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0D2C65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0D2C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0D2C65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0D2C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0D2C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0D2C6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0D2C65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0D2C65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0D2C65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0D2C65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0D2C65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D2C65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0D2C6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0D2C65"/>
    <w:rPr>
      <w:rFonts w:ascii="Constantia" w:hAnsi="Constantia"/>
      <w:vertAlign w:val="superscript"/>
    </w:rPr>
  </w:style>
  <w:style w:type="character" w:styleId="affff7">
    <w:name w:val="line number"/>
    <w:basedOn w:val="a3"/>
    <w:uiPriority w:val="99"/>
    <w:semiHidden/>
    <w:unhideWhenUsed/>
    <w:rsid w:val="000D2C65"/>
    <w:rPr>
      <w:rFonts w:ascii="Constantia" w:hAnsi="Constantia"/>
    </w:rPr>
  </w:style>
  <w:style w:type="table" w:styleId="3-12">
    <w:name w:val="Table 3D effects 1"/>
    <w:basedOn w:val="a4"/>
    <w:uiPriority w:val="99"/>
    <w:semiHidden/>
    <w:unhideWhenUsed/>
    <w:rsid w:val="000D2C65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0D2C65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0D2C65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0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0D2C65"/>
    <w:rPr>
      <w:rFonts w:ascii="Constantia" w:hAnsi="Constantia"/>
      <w:b/>
      <w:bCs/>
    </w:rPr>
  </w:style>
  <w:style w:type="character" w:styleId="affffa">
    <w:name w:val="page number"/>
    <w:basedOn w:val="a3"/>
    <w:uiPriority w:val="99"/>
    <w:semiHidden/>
    <w:unhideWhenUsed/>
    <w:rsid w:val="000D2C65"/>
    <w:rPr>
      <w:rFonts w:ascii="Constantia" w:hAnsi="Constant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ko\AppData\Local\Microsoft\Office\16.0\DTS\el-GR%7b08C6D582-7E1C-41E0-92C9-18309533BAF2%7d\%7b28A4E3EF-949D-41CA-B46B-1928CEEBCC4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DA633-7C94-45A4-8678-EEF175AC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{28A4E3EF-949D-41CA-B46B-1928CEEBCC46}tf02835058_win32.dotx</Template>
  <TotalTime>1483</TotalTime>
  <Pages>14</Pages>
  <Words>1622</Words>
  <Characters>8762</Characters>
  <Application>Microsoft Office Word</Application>
  <DocSecurity>0</DocSecurity>
  <Lines>73</Lines>
  <Paragraphs>20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Meletis Konstas</dc:creator>
  <cp:keywords/>
  <dc:description/>
  <cp:lastModifiedBy>Meletis Konstas</cp:lastModifiedBy>
  <cp:revision>228</cp:revision>
  <dcterms:created xsi:type="dcterms:W3CDTF">2024-05-29T16:53:00Z</dcterms:created>
  <dcterms:modified xsi:type="dcterms:W3CDTF">2024-06-03T15:21:00Z</dcterms:modified>
</cp:coreProperties>
</file>